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88D" w:rsidRDefault="005E3025" w:rsidP="005E3025">
      <w:pPr>
        <w:pStyle w:val="papertitle"/>
        <w:spacing w:after="0"/>
      </w:pPr>
      <w:r>
        <w:t>UML Profile and Naming Convention</w:t>
      </w:r>
      <w:r w:rsidR="00C70A21">
        <w:t>s</w:t>
      </w:r>
    </w:p>
    <w:p w:rsidR="005E3025" w:rsidRPr="005E3025" w:rsidRDefault="005E3025" w:rsidP="005E3025">
      <w:pPr>
        <w:pStyle w:val="author"/>
      </w:pPr>
    </w:p>
    <w:p w:rsidR="005E3025" w:rsidRPr="005E3025" w:rsidRDefault="005E3025" w:rsidP="003421D5">
      <w:pPr>
        <w:pStyle w:val="heading1"/>
        <w:rPr>
          <w:lang w:val="de-DE"/>
        </w:rPr>
      </w:pPr>
      <w:r>
        <w:rPr>
          <w:lang w:val="de-DE"/>
        </w:rPr>
        <w:t>UML Profile</w:t>
      </w:r>
    </w:p>
    <w:p w:rsidR="005E3025" w:rsidRDefault="005E3025" w:rsidP="003421D5">
      <w:pPr>
        <w:pStyle w:val="p1a"/>
      </w:pPr>
    </w:p>
    <w:p w:rsidR="005E3025" w:rsidRPr="00DD1721" w:rsidRDefault="005E3025" w:rsidP="005E3025">
      <w:pPr>
        <w:pStyle w:val="p1a"/>
        <w:numPr>
          <w:ilvl w:val="0"/>
          <w:numId w:val="36"/>
        </w:numPr>
      </w:pPr>
      <w:r w:rsidRPr="00DD1721">
        <w:t>Class</w:t>
      </w:r>
    </w:p>
    <w:p w:rsidR="005E3025" w:rsidRDefault="005E3025" w:rsidP="005E3025">
      <w:pPr>
        <w:pStyle w:val="Listenabsatz"/>
        <w:numPr>
          <w:ilvl w:val="0"/>
          <w:numId w:val="36"/>
        </w:numPr>
      </w:pPr>
      <w:r w:rsidRPr="00DD1721">
        <w:t>Association</w:t>
      </w:r>
    </w:p>
    <w:p w:rsidR="005E3025" w:rsidRDefault="005E3025" w:rsidP="005E3025">
      <w:pPr>
        <w:pStyle w:val="Listenabsatz"/>
        <w:numPr>
          <w:ilvl w:val="1"/>
          <w:numId w:val="36"/>
        </w:numPr>
      </w:pPr>
      <w:r>
        <w:t>Name</w:t>
      </w:r>
    </w:p>
    <w:p w:rsidR="005E3025" w:rsidRDefault="005E3025" w:rsidP="005E3025">
      <w:pPr>
        <w:pStyle w:val="Listenabsatz"/>
        <w:numPr>
          <w:ilvl w:val="1"/>
          <w:numId w:val="36"/>
        </w:numPr>
      </w:pPr>
      <w:r>
        <w:t>Ordering</w:t>
      </w:r>
    </w:p>
    <w:p w:rsidR="005E3025" w:rsidRPr="00DD1721" w:rsidRDefault="005E3025" w:rsidP="005E3025">
      <w:pPr>
        <w:pStyle w:val="Listenabsatz"/>
        <w:numPr>
          <w:ilvl w:val="0"/>
          <w:numId w:val="36"/>
        </w:numPr>
      </w:pPr>
      <w:r w:rsidRPr="00DD1721">
        <w:t>Composition</w:t>
      </w:r>
    </w:p>
    <w:p w:rsidR="005E3025" w:rsidRDefault="005E3025" w:rsidP="005E3025">
      <w:pPr>
        <w:pStyle w:val="Listenabsatz"/>
        <w:numPr>
          <w:ilvl w:val="1"/>
          <w:numId w:val="36"/>
        </w:numPr>
      </w:pPr>
      <w:r>
        <w:t>Name</w:t>
      </w:r>
    </w:p>
    <w:p w:rsidR="005E3025" w:rsidRPr="00DD1721" w:rsidRDefault="005E3025" w:rsidP="005E3025">
      <w:pPr>
        <w:pStyle w:val="Listenabsatz"/>
        <w:numPr>
          <w:ilvl w:val="1"/>
          <w:numId w:val="36"/>
        </w:numPr>
      </w:pPr>
      <w:r w:rsidRPr="00DD1721">
        <w:t>Cardinalities (source and target)</w:t>
      </w:r>
    </w:p>
    <w:p w:rsidR="005E3025" w:rsidRPr="00DD1721" w:rsidRDefault="005E3025" w:rsidP="005E3025">
      <w:pPr>
        <w:pStyle w:val="Listenabsatz"/>
        <w:numPr>
          <w:ilvl w:val="1"/>
          <w:numId w:val="36"/>
        </w:numPr>
      </w:pPr>
      <w:r>
        <w:t>Ordering</w:t>
      </w:r>
    </w:p>
    <w:p w:rsidR="005E3025" w:rsidRPr="00DD1721" w:rsidRDefault="005E3025" w:rsidP="005E3025">
      <w:pPr>
        <w:pStyle w:val="Listenabsatz"/>
        <w:numPr>
          <w:ilvl w:val="0"/>
          <w:numId w:val="36"/>
        </w:numPr>
      </w:pPr>
      <w:r w:rsidRPr="00DD1721">
        <w:t>Generalization</w:t>
      </w:r>
    </w:p>
    <w:p w:rsidR="005E3025" w:rsidRPr="00DD1721" w:rsidRDefault="005E3025" w:rsidP="005E3025">
      <w:pPr>
        <w:pStyle w:val="Listenabsatz"/>
        <w:numPr>
          <w:ilvl w:val="0"/>
          <w:numId w:val="36"/>
        </w:numPr>
      </w:pPr>
      <w:r w:rsidRPr="00DD1721">
        <w:t>Attributes</w:t>
      </w:r>
    </w:p>
    <w:p w:rsidR="005E3025" w:rsidRPr="00DD1721" w:rsidRDefault="005E3025" w:rsidP="005E3025">
      <w:pPr>
        <w:pStyle w:val="Listenabsatz"/>
        <w:numPr>
          <w:ilvl w:val="1"/>
          <w:numId w:val="36"/>
        </w:numPr>
      </w:pPr>
      <w:r w:rsidRPr="00DD1721">
        <w:t>Name</w:t>
      </w:r>
    </w:p>
    <w:p w:rsidR="005E3025" w:rsidRPr="00DD1721" w:rsidRDefault="005E3025" w:rsidP="005E3025">
      <w:pPr>
        <w:pStyle w:val="Listenabsatz"/>
        <w:numPr>
          <w:ilvl w:val="1"/>
          <w:numId w:val="36"/>
        </w:numPr>
      </w:pPr>
      <w:r w:rsidRPr="00DD1721">
        <w:t>Cardinality</w:t>
      </w:r>
    </w:p>
    <w:p w:rsidR="005E3025" w:rsidRDefault="005E3025" w:rsidP="005E3025">
      <w:pPr>
        <w:pStyle w:val="Listenabsatz"/>
        <w:numPr>
          <w:ilvl w:val="1"/>
          <w:numId w:val="36"/>
        </w:numPr>
      </w:pPr>
      <w:r w:rsidRPr="00DD1721">
        <w:t>Datatype</w:t>
      </w:r>
    </w:p>
    <w:p w:rsidR="009C57E8" w:rsidRDefault="009C57E8" w:rsidP="009C57E8">
      <w:pPr>
        <w:pStyle w:val="Listenabsatz"/>
        <w:numPr>
          <w:ilvl w:val="0"/>
          <w:numId w:val="36"/>
        </w:numPr>
      </w:pPr>
      <w:r>
        <w:t>List of primitive datatypes</w:t>
      </w:r>
    </w:p>
    <w:p w:rsidR="009C57E8" w:rsidRDefault="009C57E8" w:rsidP="009C57E8">
      <w:pPr>
        <w:pStyle w:val="Listenabsatz"/>
        <w:numPr>
          <w:ilvl w:val="1"/>
          <w:numId w:val="36"/>
        </w:numPr>
      </w:pPr>
      <w:r>
        <w:t>Mappings to RDF datatypes</w:t>
      </w:r>
    </w:p>
    <w:p w:rsidR="007E24EE" w:rsidRDefault="007E24EE" w:rsidP="007E24EE">
      <w:pPr>
        <w:ind w:left="720" w:firstLine="0"/>
      </w:pPr>
    </w:p>
    <w:p w:rsidR="007E24EE" w:rsidRDefault="007E24EE" w:rsidP="007E24EE">
      <w:pPr>
        <w:pStyle w:val="heading2"/>
        <w:spacing w:before="0"/>
      </w:pPr>
      <w:r>
        <w:t>Open issues</w:t>
      </w:r>
    </w:p>
    <w:p w:rsidR="007E24EE" w:rsidRDefault="007E24EE" w:rsidP="007E24EE">
      <w:pPr>
        <w:pStyle w:val="bulletitem"/>
      </w:pPr>
      <w:r>
        <w:t>Ordering</w:t>
      </w:r>
    </w:p>
    <w:p w:rsidR="007E24EE" w:rsidRDefault="007E24EE" w:rsidP="007E24EE">
      <w:pPr>
        <w:pStyle w:val="bulletitem"/>
        <w:numPr>
          <w:ilvl w:val="1"/>
          <w:numId w:val="11"/>
        </w:numPr>
      </w:pPr>
      <w:r>
        <w:t>Is this important? Can we rely on the ordering in the XML for ordering of co</w:t>
      </w:r>
      <w:r>
        <w:t>n</w:t>
      </w:r>
      <w:r>
        <w:t>tent declarations?</w:t>
      </w:r>
    </w:p>
    <w:p w:rsidR="007E24EE" w:rsidRDefault="007E24EE" w:rsidP="007E24EE">
      <w:pPr>
        <w:pStyle w:val="bulletitem"/>
      </w:pPr>
      <w:r>
        <w:t>Unions</w:t>
      </w:r>
    </w:p>
    <w:p w:rsidR="007E24EE" w:rsidRDefault="007E24EE" w:rsidP="007E24EE">
      <w:pPr>
        <w:pStyle w:val="bulletitem"/>
        <w:numPr>
          <w:ilvl w:val="1"/>
          <w:numId w:val="11"/>
        </w:numPr>
      </w:pPr>
      <w:r>
        <w:t>Do we need unions? Maybe use abstract classes?</w:t>
      </w:r>
    </w:p>
    <w:p w:rsidR="007E24EE" w:rsidRDefault="007E24EE" w:rsidP="007E24EE">
      <w:pPr>
        <w:pStyle w:val="bulletitem"/>
      </w:pPr>
      <w:r>
        <w:t>Abstract classes</w:t>
      </w:r>
    </w:p>
    <w:p w:rsidR="007E24EE" w:rsidRDefault="007E24EE" w:rsidP="007E24EE">
      <w:pPr>
        <w:pStyle w:val="bulletitem"/>
        <w:numPr>
          <w:ilvl w:val="1"/>
          <w:numId w:val="11"/>
        </w:numPr>
      </w:pPr>
      <w:r>
        <w:t>Abstract classes needed?</w:t>
      </w:r>
    </w:p>
    <w:p w:rsidR="007E24EE" w:rsidRDefault="007E24EE" w:rsidP="007E24EE">
      <w:pPr>
        <w:pStyle w:val="bulletitem"/>
      </w:pPr>
      <w:r>
        <w:t>Can we refine with extensions?</w:t>
      </w:r>
    </w:p>
    <w:p w:rsidR="007E24EE" w:rsidRDefault="007E24EE" w:rsidP="007E24EE">
      <w:pPr>
        <w:pStyle w:val="bulletitem"/>
      </w:pPr>
      <w:r>
        <w:t>UML constraints</w:t>
      </w:r>
    </w:p>
    <w:p w:rsidR="007E24EE" w:rsidRPr="007E24EE" w:rsidRDefault="007E24EE" w:rsidP="007E24EE">
      <w:pPr>
        <w:pStyle w:val="bulletitem"/>
        <w:numPr>
          <w:ilvl w:val="1"/>
          <w:numId w:val="11"/>
        </w:numPr>
      </w:pPr>
      <w:r>
        <w:t>Do we need UML constraints to allow for choices?</w:t>
      </w:r>
    </w:p>
    <w:p w:rsidR="007E24EE" w:rsidRDefault="007E24EE" w:rsidP="007E24EE">
      <w:pPr>
        <w:ind w:left="720" w:firstLine="0"/>
      </w:pPr>
    </w:p>
    <w:p w:rsidR="005E3025" w:rsidRDefault="002B352F" w:rsidP="005E3025">
      <w:pPr>
        <w:pStyle w:val="p1a"/>
      </w:pPr>
      <w:r>
        <w:rPr>
          <w:noProof/>
          <w:lang w:eastAsia="en-US"/>
        </w:rPr>
        <w:lastRenderedPageBreak/>
        <w:drawing>
          <wp:inline distT="0" distB="0" distL="0" distR="0" wp14:anchorId="1317CF53" wp14:editId="334A75A6">
            <wp:extent cx="4392930" cy="337362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37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25" w:rsidRPr="00505F9A" w:rsidRDefault="005E3025" w:rsidP="005E3025">
      <w:pPr>
        <w:pStyle w:val="figurecaption"/>
      </w:pPr>
      <w:proofErr w:type="gramStart"/>
      <w:r>
        <w:rPr>
          <w:b/>
        </w:rPr>
        <w:t>Fig.</w:t>
      </w:r>
      <w:proofErr w:type="gramEnd"/>
      <w:r>
        <w:rPr>
          <w:b/>
        </w:rPr>
        <w:t xml:space="preserve"> </w:t>
      </w:r>
      <w:fldSimple w:instr=" SEQ &quot;Figure&quot; \* MERGEFORMAT ">
        <w:r w:rsidR="00F272CE" w:rsidRPr="00F272CE">
          <w:rPr>
            <w:b/>
            <w:noProof/>
          </w:rPr>
          <w:t>1</w:t>
        </w:r>
      </w:fldSimple>
      <w:r>
        <w:rPr>
          <w:b/>
        </w:rPr>
        <w:t>.</w:t>
      </w:r>
      <w:r>
        <w:t xml:space="preserve"> UML Profile</w:t>
      </w:r>
    </w:p>
    <w:p w:rsidR="00740CEB" w:rsidRDefault="00740CEB" w:rsidP="005E3025">
      <w:pPr>
        <w:pStyle w:val="p1a"/>
      </w:pPr>
    </w:p>
    <w:p w:rsidR="003766C1" w:rsidRDefault="003766C1" w:rsidP="005E3025">
      <w:pPr>
        <w:pStyle w:val="heading1"/>
      </w:pPr>
      <w:r>
        <w:t>Motivation to use  UML profiles</w:t>
      </w:r>
    </w:p>
    <w:p w:rsidR="003766C1" w:rsidRDefault="003766C1" w:rsidP="003766C1">
      <w:pPr>
        <w:pStyle w:val="bulletitem"/>
      </w:pPr>
      <w:r>
        <w:t>Check model on usage of restricted set of UML constructs</w:t>
      </w:r>
    </w:p>
    <w:p w:rsidR="003766C1" w:rsidRDefault="003766C1" w:rsidP="003766C1">
      <w:pPr>
        <w:pStyle w:val="bulletitem"/>
      </w:pPr>
      <w:r>
        <w:t>Solutions</w:t>
      </w:r>
    </w:p>
    <w:p w:rsidR="003766C1" w:rsidRDefault="003766C1" w:rsidP="003766C1">
      <w:pPr>
        <w:pStyle w:val="bulletitem"/>
        <w:numPr>
          <w:ilvl w:val="1"/>
          <w:numId w:val="11"/>
        </w:numPr>
      </w:pPr>
      <w:r>
        <w:t xml:space="preserve">Other modelers check it manually. </w:t>
      </w:r>
    </w:p>
    <w:p w:rsidR="003766C1" w:rsidRDefault="003766C1" w:rsidP="003766C1">
      <w:pPr>
        <w:pStyle w:val="bulletitem"/>
        <w:numPr>
          <w:ilvl w:val="2"/>
          <w:numId w:val="11"/>
        </w:numPr>
      </w:pPr>
      <w:r>
        <w:t>Advantage: It could be a general review and not just a check on the used UML constructs</w:t>
      </w:r>
    </w:p>
    <w:p w:rsidR="003766C1" w:rsidRDefault="003766C1" w:rsidP="003766C1">
      <w:pPr>
        <w:pStyle w:val="bulletitem"/>
        <w:numPr>
          <w:ilvl w:val="2"/>
          <w:numId w:val="11"/>
        </w:numPr>
      </w:pPr>
      <w:r>
        <w:t>Disadvantage: time-consuming</w:t>
      </w:r>
    </w:p>
    <w:p w:rsidR="003766C1" w:rsidRDefault="003766C1" w:rsidP="003766C1">
      <w:pPr>
        <w:pStyle w:val="bulletitem"/>
        <w:numPr>
          <w:ilvl w:val="1"/>
          <w:numId w:val="11"/>
        </w:numPr>
      </w:pPr>
      <w:r>
        <w:t xml:space="preserve"> Automatic technical check</w:t>
      </w:r>
    </w:p>
    <w:p w:rsidR="003766C1" w:rsidRDefault="003766C1" w:rsidP="003766C1">
      <w:pPr>
        <w:pStyle w:val="bulletitem"/>
        <w:numPr>
          <w:ilvl w:val="2"/>
          <w:numId w:val="11"/>
        </w:numPr>
      </w:pPr>
      <w:r>
        <w:t>Usage of UML profile mechanism in Enterprise Architect as a restricted r</w:t>
      </w:r>
      <w:r>
        <w:t>e</w:t>
      </w:r>
      <w:r>
        <w:t>quirement for creating the model</w:t>
      </w:r>
    </w:p>
    <w:p w:rsidR="003766C1" w:rsidRDefault="003766C1" w:rsidP="003766C1">
      <w:pPr>
        <w:pStyle w:val="bulletitem"/>
        <w:numPr>
          <w:ilvl w:val="2"/>
          <w:numId w:val="11"/>
        </w:numPr>
      </w:pPr>
      <w:r>
        <w:t>Advantage: immediate restricted use of selected UML constructs</w:t>
      </w:r>
    </w:p>
    <w:p w:rsidR="003766C1" w:rsidRDefault="003766C1" w:rsidP="003766C1">
      <w:pPr>
        <w:pStyle w:val="bulletitem"/>
        <w:numPr>
          <w:ilvl w:val="2"/>
          <w:numId w:val="11"/>
        </w:numPr>
      </w:pPr>
      <w:r>
        <w:t>Disadvantage: just technical check, no general review</w:t>
      </w:r>
    </w:p>
    <w:p w:rsidR="003766C1" w:rsidRDefault="003766C1" w:rsidP="003766C1">
      <w:pPr>
        <w:pStyle w:val="bulletitem"/>
      </w:pPr>
      <w:r>
        <w:t xml:space="preserve">Current status of understanding of Enterprise Architect UML profiles </w:t>
      </w:r>
    </w:p>
    <w:p w:rsidR="003766C1" w:rsidRDefault="003766C1" w:rsidP="003766C1">
      <w:pPr>
        <w:pStyle w:val="bulletitem"/>
      </w:pPr>
      <w:r>
        <w:t>There is no solution yet</w:t>
      </w:r>
    </w:p>
    <w:p w:rsidR="003766C1" w:rsidRDefault="003766C1" w:rsidP="003766C1">
      <w:pPr>
        <w:pStyle w:val="bulletitem"/>
      </w:pPr>
      <w:r>
        <w:t>Enterprise Architect help file has entries on profile and toolbox which describes ways to create UML profiles and toolbox profiles</w:t>
      </w:r>
    </w:p>
    <w:p w:rsidR="003766C1" w:rsidRDefault="003766C1" w:rsidP="003766C1">
      <w:pPr>
        <w:pStyle w:val="bulletitem"/>
      </w:pPr>
      <w:r>
        <w:lastRenderedPageBreak/>
        <w:t>Process of exploring this is put on the parking lot. It is too time-consuming curren</w:t>
      </w:r>
      <w:r>
        <w:t>t</w:t>
      </w:r>
      <w:r>
        <w:t>ly</w:t>
      </w:r>
    </w:p>
    <w:p w:rsidR="003766C1" w:rsidRDefault="003766C1" w:rsidP="003766C1">
      <w:pPr>
        <w:pStyle w:val="bulletitem"/>
      </w:pPr>
      <w:r>
        <w:t>Expertise of an additional EA expert should be used for this purpose</w:t>
      </w:r>
    </w:p>
    <w:p w:rsidR="00A51698" w:rsidRPr="003766C1" w:rsidRDefault="00A51698" w:rsidP="003766C1">
      <w:pPr>
        <w:pStyle w:val="bulletitem"/>
      </w:pPr>
      <w:r>
        <w:t xml:space="preserve">EA examples to create UML profiles describe adding stereotypes, but we didn’t find examples to restrict allowed UML constructs </w:t>
      </w:r>
    </w:p>
    <w:p w:rsidR="0042288D" w:rsidRDefault="005E3025" w:rsidP="005E3025">
      <w:pPr>
        <w:pStyle w:val="heading1"/>
      </w:pPr>
      <w:r>
        <w:t>Naming Conventions</w:t>
      </w:r>
    </w:p>
    <w:p w:rsidR="00495E7B" w:rsidRDefault="00495E7B" w:rsidP="00C70A21">
      <w:pPr>
        <w:pStyle w:val="heading2"/>
        <w:spacing w:before="0"/>
      </w:pPr>
      <w:r>
        <w:t>Packages</w:t>
      </w:r>
    </w:p>
    <w:p w:rsidR="00495E7B" w:rsidRDefault="00495E7B" w:rsidP="00495E7B">
      <w:pPr>
        <w:pStyle w:val="p1a"/>
      </w:pPr>
      <w:r>
        <w:t>?</w:t>
      </w:r>
    </w:p>
    <w:p w:rsidR="00495E7B" w:rsidRPr="00495E7B" w:rsidRDefault="00495E7B" w:rsidP="00495E7B"/>
    <w:p w:rsidR="00DE0732" w:rsidRDefault="00DE0732" w:rsidP="00C70A21">
      <w:pPr>
        <w:pStyle w:val="heading2"/>
        <w:spacing w:before="0"/>
      </w:pPr>
      <w:r>
        <w:t>Classes</w:t>
      </w:r>
    </w:p>
    <w:p w:rsidR="00DE0732" w:rsidRDefault="00DE0732" w:rsidP="00DE0732">
      <w:pPr>
        <w:pStyle w:val="bulletitem"/>
      </w:pPr>
      <w:r>
        <w:t>Start with upper-case character</w:t>
      </w:r>
    </w:p>
    <w:p w:rsidR="00DE0732" w:rsidRDefault="00DE0732" w:rsidP="00DE0732">
      <w:pPr>
        <w:pStyle w:val="bulletitem"/>
      </w:pPr>
      <w:proofErr w:type="spellStart"/>
      <w:r>
        <w:t>CamelCase</w:t>
      </w:r>
      <w:proofErr w:type="spellEnd"/>
    </w:p>
    <w:p w:rsidR="00DE0732" w:rsidRPr="00DE0732" w:rsidRDefault="00DE0732" w:rsidP="00DE0732">
      <w:pPr>
        <w:pStyle w:val="bulletitem"/>
      </w:pPr>
      <w:r>
        <w:t>No blanks</w:t>
      </w:r>
    </w:p>
    <w:p w:rsidR="005E3025" w:rsidRPr="00DD1721" w:rsidRDefault="005E3025" w:rsidP="00C70A21">
      <w:pPr>
        <w:pStyle w:val="heading2"/>
        <w:spacing w:before="0"/>
      </w:pPr>
      <w:r w:rsidRPr="00DD1721">
        <w:t>Associations</w:t>
      </w:r>
    </w:p>
    <w:p w:rsidR="00DE0732" w:rsidRDefault="00DE0732" w:rsidP="00DE0732">
      <w:pPr>
        <w:pStyle w:val="bulletitem"/>
      </w:pPr>
      <w:r>
        <w:t>Start with lower-case character</w:t>
      </w:r>
    </w:p>
    <w:p w:rsidR="00DE0732" w:rsidRDefault="00DE0732" w:rsidP="00DE0732">
      <w:pPr>
        <w:pStyle w:val="bulletitem"/>
      </w:pPr>
      <w:proofErr w:type="spellStart"/>
      <w:r>
        <w:t>CamelCase</w:t>
      </w:r>
      <w:proofErr w:type="spellEnd"/>
    </w:p>
    <w:p w:rsidR="00DE0732" w:rsidRDefault="00DE0732" w:rsidP="00DE0732">
      <w:pPr>
        <w:pStyle w:val="bulletitem"/>
      </w:pPr>
      <w:r>
        <w:t>No blanks</w:t>
      </w:r>
    </w:p>
    <w:p w:rsidR="00DE0732" w:rsidRPr="00DD1721" w:rsidRDefault="005E3025" w:rsidP="00C70A21">
      <w:pPr>
        <w:pStyle w:val="bulletitem"/>
      </w:pPr>
      <w:r w:rsidRPr="00DD1721">
        <w:t>&lt;qualifier&gt;&lt;target class name&gt; (e.g. ‘</w:t>
      </w:r>
      <w:proofErr w:type="spellStart"/>
      <w:r w:rsidRPr="00DD1721">
        <w:t>DefiningCategory</w:t>
      </w:r>
      <w:proofErr w:type="spellEnd"/>
      <w:r w:rsidRPr="00DD1721">
        <w:t>’ pointing to target class 'Category') [&lt;qualifier&gt; specifies ]</w:t>
      </w:r>
    </w:p>
    <w:p w:rsidR="00DE0732" w:rsidRDefault="00DE0732" w:rsidP="00DE0732">
      <w:pPr>
        <w:pStyle w:val="heading2"/>
        <w:spacing w:before="0"/>
      </w:pPr>
      <w:r>
        <w:t>Compositions</w:t>
      </w:r>
    </w:p>
    <w:p w:rsidR="00DE0732" w:rsidRDefault="00DE0732" w:rsidP="00DE0732">
      <w:pPr>
        <w:pStyle w:val="bulletitem"/>
      </w:pPr>
      <w:r>
        <w:t>Start with lower-case character</w:t>
      </w:r>
    </w:p>
    <w:p w:rsidR="00DE0732" w:rsidRDefault="00DE0732" w:rsidP="00DE0732">
      <w:pPr>
        <w:pStyle w:val="bulletitem"/>
      </w:pPr>
      <w:proofErr w:type="spellStart"/>
      <w:r>
        <w:t>CamelCase</w:t>
      </w:r>
      <w:proofErr w:type="spellEnd"/>
    </w:p>
    <w:p w:rsidR="00DE0732" w:rsidRPr="00DE0732" w:rsidRDefault="00DE0732" w:rsidP="00DE0732">
      <w:pPr>
        <w:pStyle w:val="bulletitem"/>
      </w:pPr>
      <w:r>
        <w:t>No blanks</w:t>
      </w:r>
    </w:p>
    <w:p w:rsidR="00DE0732" w:rsidRDefault="00DE0732" w:rsidP="00DE0732">
      <w:pPr>
        <w:pStyle w:val="heading2"/>
        <w:spacing w:before="0"/>
      </w:pPr>
      <w:r>
        <w:t>Attributes</w:t>
      </w:r>
    </w:p>
    <w:p w:rsidR="00DE0732" w:rsidRDefault="00DE0732" w:rsidP="00DE0732">
      <w:pPr>
        <w:pStyle w:val="bulletitem"/>
      </w:pPr>
      <w:r>
        <w:t>Start with lower-case character</w:t>
      </w:r>
    </w:p>
    <w:p w:rsidR="00DE0732" w:rsidRDefault="00DE0732" w:rsidP="00DE0732">
      <w:pPr>
        <w:pStyle w:val="bulletitem"/>
      </w:pPr>
      <w:proofErr w:type="spellStart"/>
      <w:r>
        <w:t>CamelCase</w:t>
      </w:r>
      <w:proofErr w:type="spellEnd"/>
    </w:p>
    <w:p w:rsidR="00DE0732" w:rsidRDefault="00DE0732" w:rsidP="005D7862">
      <w:pPr>
        <w:pStyle w:val="bulletitem"/>
      </w:pPr>
      <w:r>
        <w:t>No blanks</w:t>
      </w:r>
    </w:p>
    <w:p w:rsidR="005D7862" w:rsidRPr="005D7862" w:rsidRDefault="005D7862" w:rsidP="005D7862">
      <w:pPr>
        <w:pStyle w:val="heading1"/>
      </w:pPr>
      <w:r>
        <w:t>Modeling Rules</w:t>
      </w:r>
    </w:p>
    <w:p w:rsidR="005D7862" w:rsidRDefault="005D7862" w:rsidP="005D7862">
      <w:pPr>
        <w:pStyle w:val="heading2"/>
        <w:spacing w:before="0"/>
      </w:pPr>
      <w:r>
        <w:t>Target cardinality of an association</w:t>
      </w:r>
    </w:p>
    <w:p w:rsidR="005D7862" w:rsidRPr="005D7862" w:rsidRDefault="005D7862" w:rsidP="005D7862">
      <w:pPr>
        <w:pStyle w:val="p1a"/>
      </w:pPr>
      <w:r>
        <w:t>If the target cardinality of an association is 1</w:t>
      </w:r>
      <w:proofErr w:type="gramStart"/>
      <w:r>
        <w:t>..1</w:t>
      </w:r>
      <w:proofErr w:type="gramEnd"/>
      <w:r>
        <w:t xml:space="preserve"> or 1..n,</w:t>
      </w:r>
      <w:bookmarkStart w:id="0" w:name="_GoBack"/>
      <w:bookmarkEnd w:id="0"/>
      <w:r>
        <w:t xml:space="preserve"> then the direction of the rel</w:t>
      </w:r>
      <w:r>
        <w:t>a</w:t>
      </w:r>
      <w:r>
        <w:t>tionship is wrong</w:t>
      </w:r>
    </w:p>
    <w:p w:rsidR="005D7862" w:rsidRPr="00DE0732" w:rsidRDefault="005D7862" w:rsidP="00DE0732"/>
    <w:p w:rsidR="005E3025" w:rsidRDefault="005E3025" w:rsidP="005E3025">
      <w:pPr>
        <w:pStyle w:val="p1a"/>
      </w:pPr>
    </w:p>
    <w:p w:rsidR="003A31AB" w:rsidRDefault="003A31AB" w:rsidP="00520743">
      <w:pPr>
        <w:pStyle w:val="heading1"/>
      </w:pPr>
      <w:r>
        <w:lastRenderedPageBreak/>
        <w:t>Organization of Packages</w:t>
      </w:r>
    </w:p>
    <w:p w:rsidR="003A31AB" w:rsidRDefault="003A31AB" w:rsidP="003A31AB"/>
    <w:p w:rsidR="003A31AB" w:rsidRPr="003A31AB" w:rsidRDefault="003A31AB" w:rsidP="003A31AB"/>
    <w:p w:rsidR="003A31AB" w:rsidRDefault="003A31AB" w:rsidP="003A31AB">
      <w:r>
        <w:rPr>
          <w:noProof/>
          <w:lang w:eastAsia="en-US"/>
        </w:rPr>
        <w:drawing>
          <wp:inline distT="0" distB="0" distL="0" distR="0" wp14:anchorId="7E6A7274" wp14:editId="33F8F01D">
            <wp:extent cx="4392930" cy="396045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9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AB" w:rsidRPr="00505F9A" w:rsidRDefault="003A31AB" w:rsidP="003A31AB">
      <w:pPr>
        <w:pStyle w:val="figurecaption"/>
      </w:pPr>
      <w:proofErr w:type="gramStart"/>
      <w:r>
        <w:rPr>
          <w:b/>
        </w:rPr>
        <w:t xml:space="preserve">Fig. </w:t>
      </w:r>
      <w:r>
        <w:t>2</w:t>
      </w:r>
      <w:r>
        <w:rPr>
          <w:b/>
        </w:rPr>
        <w:t>.</w:t>
      </w:r>
      <w:proofErr w:type="gramEnd"/>
      <w:r>
        <w:t xml:space="preserve"> Organization of Packages</w:t>
      </w:r>
    </w:p>
    <w:p w:rsidR="003A31AB" w:rsidRDefault="005219AD" w:rsidP="005219AD">
      <w:pPr>
        <w:pStyle w:val="bulletitem"/>
      </w:pPr>
      <w:r>
        <w:t xml:space="preserve">Functional modules extend foundational </w:t>
      </w:r>
    </w:p>
    <w:p w:rsidR="005219AD" w:rsidRDefault="005219AD" w:rsidP="005219AD">
      <w:pPr>
        <w:pStyle w:val="bulletitem"/>
      </w:pPr>
      <w:r>
        <w:t>Name of package is URI</w:t>
      </w:r>
    </w:p>
    <w:p w:rsidR="005219AD" w:rsidRDefault="005219AD" w:rsidP="005219AD">
      <w:pPr>
        <w:pStyle w:val="bulletitem"/>
      </w:pPr>
      <w:r>
        <w:t xml:space="preserve">Root element is just a box in the model extending the </w:t>
      </w:r>
      <w:proofErr w:type="spellStart"/>
      <w:r>
        <w:t>ur</w:t>
      </w:r>
      <w:proofErr w:type="spellEnd"/>
      <w:r>
        <w:t>-document</w:t>
      </w:r>
    </w:p>
    <w:p w:rsidR="005219AD" w:rsidRPr="003A31AB" w:rsidRDefault="005219AD" w:rsidP="005219AD">
      <w:pPr>
        <w:pStyle w:val="bulletitem"/>
      </w:pPr>
      <w:r>
        <w:t>An</w:t>
      </w:r>
      <w:r w:rsidR="00F272CE">
        <w:t xml:space="preserve"> external universal </w:t>
      </w:r>
      <w:proofErr w:type="spellStart"/>
      <w:r w:rsidR="00F272CE">
        <w:t>doctype</w:t>
      </w:r>
      <w:proofErr w:type="spellEnd"/>
      <w:r w:rsidR="00F272CE">
        <w:t xml:space="preserve"> whic</w:t>
      </w:r>
      <w:r>
        <w:t xml:space="preserve">h can hold anything, a trivial abstract </w:t>
      </w:r>
      <w:proofErr w:type="spellStart"/>
      <w:r>
        <w:t>ur</w:t>
      </w:r>
      <w:proofErr w:type="spellEnd"/>
      <w:r>
        <w:t>-document</w:t>
      </w:r>
    </w:p>
    <w:p w:rsidR="00520743" w:rsidRPr="00520743" w:rsidRDefault="00520743" w:rsidP="00520743">
      <w:pPr>
        <w:pStyle w:val="heading1"/>
      </w:pPr>
      <w:r>
        <w:t>Primitive Types in the Core</w:t>
      </w:r>
    </w:p>
    <w:p w:rsidR="00BA2553" w:rsidRDefault="00BA2553" w:rsidP="00BA2553">
      <w:pPr>
        <w:pStyle w:val="bulletitem"/>
        <w:numPr>
          <w:ilvl w:val="0"/>
          <w:numId w:val="0"/>
        </w:numPr>
        <w:ind w:left="227" w:hanging="227"/>
      </w:pPr>
      <w:proofErr w:type="gramStart"/>
      <w:r>
        <w:t>A set of primitive types to be included in Core.</w:t>
      </w:r>
      <w:proofErr w:type="gramEnd"/>
    </w:p>
    <w:p w:rsidR="00BA2553" w:rsidRDefault="00BA2553" w:rsidP="00BA2553">
      <w:pPr>
        <w:pStyle w:val="bulletitem"/>
        <w:numPr>
          <w:ilvl w:val="0"/>
          <w:numId w:val="0"/>
        </w:numPr>
        <w:ind w:left="227" w:hanging="227"/>
      </w:pPr>
    </w:p>
    <w:tbl>
      <w:tblPr>
        <w:tblW w:w="5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1600"/>
      </w:tblGrid>
      <w:tr w:rsidR="00BA2553" w:rsidRPr="00FA381A" w:rsidTr="00BE7F8F">
        <w:trPr>
          <w:trHeight w:val="45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  <w:lastRenderedPageBreak/>
              <w:t>Class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  <w:t>Namespace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</w:pP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CodeValueType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HistoricalDateType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IDType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InternetEmailType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InternationalCodeValueType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InternationalStringType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XML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LabelType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NameType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NumberRangeValueType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RangeValueType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StringType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StructuredStringType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XHTML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URNType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URLType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UserIDType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BaseDateType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BaseIDType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CategoryRelationCodeType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DDIAgencyType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DDIIDType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DDIURNType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LatitudeType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LongitudeType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</w:tbl>
    <w:p w:rsidR="00BA2553" w:rsidRDefault="00BA2553" w:rsidP="00BA2553">
      <w:pPr>
        <w:pStyle w:val="p1a"/>
      </w:pPr>
    </w:p>
    <w:p w:rsidR="00BA2553" w:rsidRDefault="00BA2553" w:rsidP="00BA2553">
      <w:pPr>
        <w:pStyle w:val="heading1"/>
      </w:pPr>
      <w:r>
        <w:t>Utility Types</w:t>
      </w:r>
    </w:p>
    <w:tbl>
      <w:tblPr>
        <w:tblW w:w="5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1600"/>
      </w:tblGrid>
      <w:tr w:rsidR="00BA2553" w:rsidRPr="00FA381A" w:rsidTr="00BE7F8F">
        <w:trPr>
          <w:trHeight w:val="45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  <w:t>Class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  <w:t>Namespace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sv-SE" w:eastAsia="sv-SE"/>
              </w:rPr>
            </w:pP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CountryType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CountryCodeType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GeographicDescriptionCodeType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ISO2CountryCodeType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lastRenderedPageBreak/>
              <w:t>ISO3CountryCodeType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ISOCountryCodeType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ISONCountryCodeType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LanguageList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PointFormatType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RecommendedCountryCodeClassCodeType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ShapeCodedType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  <w:tr w:rsidR="00BA2553" w:rsidRPr="00FA381A" w:rsidTr="00BE7F8F">
        <w:trPr>
          <w:trHeight w:val="300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TypeOfObjectType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553" w:rsidRPr="00FA381A" w:rsidRDefault="00BA2553" w:rsidP="00BE7F8F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</w:pPr>
            <w:r w:rsidRPr="00FA381A">
              <w:rPr>
                <w:rFonts w:ascii="Calibri" w:hAnsi="Calibri"/>
                <w:color w:val="000000"/>
                <w:sz w:val="22"/>
                <w:szCs w:val="22"/>
                <w:lang w:val="sv-SE" w:eastAsia="sv-SE"/>
              </w:rPr>
              <w:t>DDI</w:t>
            </w:r>
          </w:p>
        </w:tc>
      </w:tr>
    </w:tbl>
    <w:p w:rsidR="00520743" w:rsidRPr="0042288D" w:rsidRDefault="00520743" w:rsidP="005E3025">
      <w:pPr>
        <w:pStyle w:val="p1a"/>
      </w:pPr>
    </w:p>
    <w:sectPr w:rsidR="00520743" w:rsidRPr="0042288D" w:rsidSect="00CE76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2AF" w:rsidRDefault="00E302AF">
      <w:r>
        <w:separator/>
      </w:r>
    </w:p>
  </w:endnote>
  <w:endnote w:type="continuationSeparator" w:id="0">
    <w:p w:rsidR="00E302AF" w:rsidRDefault="00E3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D60" w:rsidRDefault="00FF3D6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D60" w:rsidRDefault="00FF3D6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667" w:rsidRPr="00CE7667" w:rsidRDefault="00CE7667" w:rsidP="00CE7667">
    <w:pPr>
      <w:pStyle w:val="ReferenceLine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2AF" w:rsidRDefault="00E302AF" w:rsidP="00895F20">
      <w:pPr>
        <w:ind w:firstLine="0"/>
      </w:pPr>
      <w:r>
        <w:separator/>
      </w:r>
    </w:p>
  </w:footnote>
  <w:footnote w:type="continuationSeparator" w:id="0">
    <w:p w:rsidR="00E302AF" w:rsidRDefault="00E302AF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D60" w:rsidRDefault="00FF3D6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D60" w:rsidRDefault="00FF3D6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D60" w:rsidRDefault="00FF3D6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ennumm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838729C"/>
    <w:multiLevelType w:val="multilevel"/>
    <w:tmpl w:val="2D04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A43F06"/>
    <w:multiLevelType w:val="multilevel"/>
    <w:tmpl w:val="162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F25852"/>
    <w:multiLevelType w:val="multilevel"/>
    <w:tmpl w:val="38CA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494E3F"/>
    <w:multiLevelType w:val="multilevel"/>
    <w:tmpl w:val="F3BE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682CEC"/>
    <w:multiLevelType w:val="multilevel"/>
    <w:tmpl w:val="492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7">
    <w:nsid w:val="29107997"/>
    <w:multiLevelType w:val="hybridMultilevel"/>
    <w:tmpl w:val="CA56E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A566FD"/>
    <w:multiLevelType w:val="hybridMultilevel"/>
    <w:tmpl w:val="6960E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20">
    <w:nsid w:val="51654CE8"/>
    <w:multiLevelType w:val="hybridMultilevel"/>
    <w:tmpl w:val="4F24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971DB"/>
    <w:multiLevelType w:val="multilevel"/>
    <w:tmpl w:val="7B30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913BC7"/>
    <w:multiLevelType w:val="hybridMultilevel"/>
    <w:tmpl w:val="12AA71A0"/>
    <w:lvl w:ilvl="0" w:tplc="6CA2167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7F431B"/>
    <w:multiLevelType w:val="multilevel"/>
    <w:tmpl w:val="2EA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401AE"/>
    <w:multiLevelType w:val="multilevel"/>
    <w:tmpl w:val="521A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6">
    <w:nsid w:val="6F1D6A21"/>
    <w:multiLevelType w:val="singleLevel"/>
    <w:tmpl w:val="A100F9D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7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8">
    <w:nsid w:val="77025C15"/>
    <w:multiLevelType w:val="hybridMultilevel"/>
    <w:tmpl w:val="A29E1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31">
    <w:nsid w:val="7C8C4F8F"/>
    <w:multiLevelType w:val="multilevel"/>
    <w:tmpl w:val="D47E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9521C8"/>
    <w:multiLevelType w:val="multilevel"/>
    <w:tmpl w:val="52E2174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30"/>
  </w:num>
  <w:num w:numId="2">
    <w:abstractNumId w:val="16"/>
  </w:num>
  <w:num w:numId="3">
    <w:abstractNumId w:val="27"/>
  </w:num>
  <w:num w:numId="4">
    <w:abstractNumId w:val="29"/>
  </w:num>
  <w:num w:numId="5">
    <w:abstractNumId w:val="32"/>
  </w:num>
  <w:num w:numId="6">
    <w:abstractNumId w:val="25"/>
  </w:num>
  <w:num w:numId="7">
    <w:abstractNumId w:val="9"/>
  </w:num>
  <w:num w:numId="8">
    <w:abstractNumId w:val="29"/>
  </w:num>
  <w:num w:numId="9">
    <w:abstractNumId w:val="8"/>
  </w:num>
  <w:num w:numId="10">
    <w:abstractNumId w:val="32"/>
  </w:num>
  <w:num w:numId="11">
    <w:abstractNumId w:val="16"/>
  </w:num>
  <w:num w:numId="12">
    <w:abstractNumId w:val="27"/>
  </w:num>
  <w:num w:numId="13">
    <w:abstractNumId w:val="1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22"/>
  </w:num>
  <w:num w:numId="28">
    <w:abstractNumId w:val="24"/>
  </w:num>
  <w:num w:numId="29">
    <w:abstractNumId w:val="11"/>
  </w:num>
  <w:num w:numId="30">
    <w:abstractNumId w:val="23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14"/>
  </w:num>
  <w:num w:numId="34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5">
    <w:abstractNumId w:val="12"/>
  </w:num>
  <w:num w:numId="36">
    <w:abstractNumId w:val="18"/>
  </w:num>
  <w:num w:numId="37">
    <w:abstractNumId w:val="17"/>
  </w:num>
  <w:num w:numId="38">
    <w:abstractNumId w:val="20"/>
  </w:num>
  <w:num w:numId="39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4CEA"/>
    <w:rsid w:val="0000056A"/>
    <w:rsid w:val="00000FE6"/>
    <w:rsid w:val="00001407"/>
    <w:rsid w:val="00001D94"/>
    <w:rsid w:val="000052CE"/>
    <w:rsid w:val="000058CD"/>
    <w:rsid w:val="00006405"/>
    <w:rsid w:val="00007F40"/>
    <w:rsid w:val="00015441"/>
    <w:rsid w:val="000156D3"/>
    <w:rsid w:val="00024E6E"/>
    <w:rsid w:val="0002597B"/>
    <w:rsid w:val="00025D8F"/>
    <w:rsid w:val="000309B7"/>
    <w:rsid w:val="00030E3E"/>
    <w:rsid w:val="0003135A"/>
    <w:rsid w:val="00032A0F"/>
    <w:rsid w:val="00034555"/>
    <w:rsid w:val="00036E6C"/>
    <w:rsid w:val="00040402"/>
    <w:rsid w:val="000441C8"/>
    <w:rsid w:val="00046475"/>
    <w:rsid w:val="000465A0"/>
    <w:rsid w:val="0004696A"/>
    <w:rsid w:val="0005696A"/>
    <w:rsid w:val="000569E7"/>
    <w:rsid w:val="00061C34"/>
    <w:rsid w:val="00065D29"/>
    <w:rsid w:val="000740BE"/>
    <w:rsid w:val="0007443B"/>
    <w:rsid w:val="0007498B"/>
    <w:rsid w:val="0007593C"/>
    <w:rsid w:val="0008309E"/>
    <w:rsid w:val="0008374A"/>
    <w:rsid w:val="00086870"/>
    <w:rsid w:val="00090710"/>
    <w:rsid w:val="00090731"/>
    <w:rsid w:val="000927C5"/>
    <w:rsid w:val="00092FA6"/>
    <w:rsid w:val="000934BA"/>
    <w:rsid w:val="00094656"/>
    <w:rsid w:val="000968DC"/>
    <w:rsid w:val="000A2E55"/>
    <w:rsid w:val="000A7F99"/>
    <w:rsid w:val="000B14C1"/>
    <w:rsid w:val="000B1E82"/>
    <w:rsid w:val="000B2266"/>
    <w:rsid w:val="000B7E4C"/>
    <w:rsid w:val="000C006D"/>
    <w:rsid w:val="000C04F0"/>
    <w:rsid w:val="000C4C8F"/>
    <w:rsid w:val="000C5093"/>
    <w:rsid w:val="000C53D7"/>
    <w:rsid w:val="000C6FC8"/>
    <w:rsid w:val="000D16FA"/>
    <w:rsid w:val="000D3597"/>
    <w:rsid w:val="000D6D27"/>
    <w:rsid w:val="000E071F"/>
    <w:rsid w:val="000E0F64"/>
    <w:rsid w:val="000F0DC5"/>
    <w:rsid w:val="000F1191"/>
    <w:rsid w:val="000F1F28"/>
    <w:rsid w:val="000F202D"/>
    <w:rsid w:val="000F4747"/>
    <w:rsid w:val="000F782C"/>
    <w:rsid w:val="00105A9B"/>
    <w:rsid w:val="00106046"/>
    <w:rsid w:val="00107D49"/>
    <w:rsid w:val="00115723"/>
    <w:rsid w:val="00116E58"/>
    <w:rsid w:val="00117CC9"/>
    <w:rsid w:val="00120D79"/>
    <w:rsid w:val="0012632F"/>
    <w:rsid w:val="001301F4"/>
    <w:rsid w:val="0013193E"/>
    <w:rsid w:val="001348C4"/>
    <w:rsid w:val="00135238"/>
    <w:rsid w:val="001362F0"/>
    <w:rsid w:val="0013666A"/>
    <w:rsid w:val="001437AC"/>
    <w:rsid w:val="00145AF7"/>
    <w:rsid w:val="001601A4"/>
    <w:rsid w:val="00160232"/>
    <w:rsid w:val="00162CC8"/>
    <w:rsid w:val="00163AF4"/>
    <w:rsid w:val="00164D7E"/>
    <w:rsid w:val="0016663D"/>
    <w:rsid w:val="0016678D"/>
    <w:rsid w:val="00172752"/>
    <w:rsid w:val="00172A1B"/>
    <w:rsid w:val="00185893"/>
    <w:rsid w:val="00185973"/>
    <w:rsid w:val="00187E43"/>
    <w:rsid w:val="00190935"/>
    <w:rsid w:val="001937C2"/>
    <w:rsid w:val="00197686"/>
    <w:rsid w:val="001A0E09"/>
    <w:rsid w:val="001B255B"/>
    <w:rsid w:val="001B3097"/>
    <w:rsid w:val="001B3AE7"/>
    <w:rsid w:val="001B4547"/>
    <w:rsid w:val="001B4A7C"/>
    <w:rsid w:val="001B5F79"/>
    <w:rsid w:val="001B66D6"/>
    <w:rsid w:val="001C28E1"/>
    <w:rsid w:val="001D0106"/>
    <w:rsid w:val="001D3E27"/>
    <w:rsid w:val="001D53EB"/>
    <w:rsid w:val="001E21AD"/>
    <w:rsid w:val="001E3A57"/>
    <w:rsid w:val="001E6F72"/>
    <w:rsid w:val="001F14EA"/>
    <w:rsid w:val="001F5439"/>
    <w:rsid w:val="001F5828"/>
    <w:rsid w:val="00201A28"/>
    <w:rsid w:val="00204BA6"/>
    <w:rsid w:val="00204E89"/>
    <w:rsid w:val="00210248"/>
    <w:rsid w:val="00210DB8"/>
    <w:rsid w:val="0021134D"/>
    <w:rsid w:val="00212511"/>
    <w:rsid w:val="00213A7D"/>
    <w:rsid w:val="00214AC2"/>
    <w:rsid w:val="00215B89"/>
    <w:rsid w:val="00217E4F"/>
    <w:rsid w:val="002224E1"/>
    <w:rsid w:val="0022605F"/>
    <w:rsid w:val="00226E54"/>
    <w:rsid w:val="00227960"/>
    <w:rsid w:val="0023086D"/>
    <w:rsid w:val="00230C00"/>
    <w:rsid w:val="0023104F"/>
    <w:rsid w:val="00231803"/>
    <w:rsid w:val="00232633"/>
    <w:rsid w:val="002354AE"/>
    <w:rsid w:val="00236548"/>
    <w:rsid w:val="0024075B"/>
    <w:rsid w:val="00240D33"/>
    <w:rsid w:val="002410B1"/>
    <w:rsid w:val="0024529B"/>
    <w:rsid w:val="00245BAC"/>
    <w:rsid w:val="00250B5E"/>
    <w:rsid w:val="002542EE"/>
    <w:rsid w:val="00254A95"/>
    <w:rsid w:val="00262528"/>
    <w:rsid w:val="002639D9"/>
    <w:rsid w:val="00264407"/>
    <w:rsid w:val="00265223"/>
    <w:rsid w:val="00270386"/>
    <w:rsid w:val="0027411A"/>
    <w:rsid w:val="0027506C"/>
    <w:rsid w:val="002823FC"/>
    <w:rsid w:val="0028255C"/>
    <w:rsid w:val="00287DBB"/>
    <w:rsid w:val="00290839"/>
    <w:rsid w:val="00293D27"/>
    <w:rsid w:val="0029775B"/>
    <w:rsid w:val="002A0991"/>
    <w:rsid w:val="002A1F53"/>
    <w:rsid w:val="002A4602"/>
    <w:rsid w:val="002A4A69"/>
    <w:rsid w:val="002A56B5"/>
    <w:rsid w:val="002B2939"/>
    <w:rsid w:val="002B352F"/>
    <w:rsid w:val="002B406E"/>
    <w:rsid w:val="002B53C3"/>
    <w:rsid w:val="002B66F5"/>
    <w:rsid w:val="002B7863"/>
    <w:rsid w:val="002C110C"/>
    <w:rsid w:val="002C1F37"/>
    <w:rsid w:val="002C669D"/>
    <w:rsid w:val="002D07C6"/>
    <w:rsid w:val="002D34CD"/>
    <w:rsid w:val="002D5C88"/>
    <w:rsid w:val="002E1009"/>
    <w:rsid w:val="002E323E"/>
    <w:rsid w:val="002E36AF"/>
    <w:rsid w:val="002E5AD3"/>
    <w:rsid w:val="002E6BA4"/>
    <w:rsid w:val="002F3CD1"/>
    <w:rsid w:val="002F3D2A"/>
    <w:rsid w:val="002F3E6B"/>
    <w:rsid w:val="002F40A0"/>
    <w:rsid w:val="003025D3"/>
    <w:rsid w:val="0030322E"/>
    <w:rsid w:val="00305345"/>
    <w:rsid w:val="00307282"/>
    <w:rsid w:val="00307D1B"/>
    <w:rsid w:val="00312F45"/>
    <w:rsid w:val="0031466D"/>
    <w:rsid w:val="00316E8F"/>
    <w:rsid w:val="0032066E"/>
    <w:rsid w:val="00320972"/>
    <w:rsid w:val="0032349B"/>
    <w:rsid w:val="00327B1B"/>
    <w:rsid w:val="00334C04"/>
    <w:rsid w:val="00336943"/>
    <w:rsid w:val="00341AEA"/>
    <w:rsid w:val="00341F67"/>
    <w:rsid w:val="003421D5"/>
    <w:rsid w:val="00350A47"/>
    <w:rsid w:val="0035112D"/>
    <w:rsid w:val="0035513F"/>
    <w:rsid w:val="00357CC9"/>
    <w:rsid w:val="003606CA"/>
    <w:rsid w:val="0036104B"/>
    <w:rsid w:val="003614DE"/>
    <w:rsid w:val="003614E3"/>
    <w:rsid w:val="00362269"/>
    <w:rsid w:val="00362A85"/>
    <w:rsid w:val="003633D4"/>
    <w:rsid w:val="00364275"/>
    <w:rsid w:val="003655E1"/>
    <w:rsid w:val="00365B7F"/>
    <w:rsid w:val="00370285"/>
    <w:rsid w:val="00371063"/>
    <w:rsid w:val="003712E3"/>
    <w:rsid w:val="003723B4"/>
    <w:rsid w:val="00372CA7"/>
    <w:rsid w:val="003753B3"/>
    <w:rsid w:val="00376180"/>
    <w:rsid w:val="003766C1"/>
    <w:rsid w:val="00376D7F"/>
    <w:rsid w:val="00377276"/>
    <w:rsid w:val="00377424"/>
    <w:rsid w:val="00380D12"/>
    <w:rsid w:val="00382501"/>
    <w:rsid w:val="00394942"/>
    <w:rsid w:val="003949F3"/>
    <w:rsid w:val="003A1546"/>
    <w:rsid w:val="003A158B"/>
    <w:rsid w:val="003A2349"/>
    <w:rsid w:val="003A29E1"/>
    <w:rsid w:val="003A31AB"/>
    <w:rsid w:val="003A3A01"/>
    <w:rsid w:val="003A694B"/>
    <w:rsid w:val="003A7B61"/>
    <w:rsid w:val="003B0216"/>
    <w:rsid w:val="003B13D1"/>
    <w:rsid w:val="003B2F07"/>
    <w:rsid w:val="003B33F7"/>
    <w:rsid w:val="003B4E9C"/>
    <w:rsid w:val="003B7599"/>
    <w:rsid w:val="003B7D7F"/>
    <w:rsid w:val="003C1A34"/>
    <w:rsid w:val="003C3B83"/>
    <w:rsid w:val="003C4911"/>
    <w:rsid w:val="003C5BCA"/>
    <w:rsid w:val="003D2955"/>
    <w:rsid w:val="003D6CE6"/>
    <w:rsid w:val="003D6DAC"/>
    <w:rsid w:val="003E2A5E"/>
    <w:rsid w:val="003E3032"/>
    <w:rsid w:val="003E5A23"/>
    <w:rsid w:val="003F185F"/>
    <w:rsid w:val="003F1DCF"/>
    <w:rsid w:val="003F41A0"/>
    <w:rsid w:val="003F4765"/>
    <w:rsid w:val="003F658E"/>
    <w:rsid w:val="003F65A6"/>
    <w:rsid w:val="004063D4"/>
    <w:rsid w:val="004107CA"/>
    <w:rsid w:val="00414563"/>
    <w:rsid w:val="0041626B"/>
    <w:rsid w:val="004164EC"/>
    <w:rsid w:val="004221B8"/>
    <w:rsid w:val="0042288D"/>
    <w:rsid w:val="00423551"/>
    <w:rsid w:val="00423F1B"/>
    <w:rsid w:val="00426C62"/>
    <w:rsid w:val="0042772B"/>
    <w:rsid w:val="004328A0"/>
    <w:rsid w:val="00433441"/>
    <w:rsid w:val="00433896"/>
    <w:rsid w:val="00435214"/>
    <w:rsid w:val="00435D07"/>
    <w:rsid w:val="004363C8"/>
    <w:rsid w:val="00436948"/>
    <w:rsid w:val="0043737C"/>
    <w:rsid w:val="0044009C"/>
    <w:rsid w:val="00442A6C"/>
    <w:rsid w:val="004435BA"/>
    <w:rsid w:val="00444190"/>
    <w:rsid w:val="00447B38"/>
    <w:rsid w:val="0045082D"/>
    <w:rsid w:val="0045124E"/>
    <w:rsid w:val="00453C76"/>
    <w:rsid w:val="00454DD4"/>
    <w:rsid w:val="00456287"/>
    <w:rsid w:val="0046157E"/>
    <w:rsid w:val="00461BD8"/>
    <w:rsid w:val="004652BF"/>
    <w:rsid w:val="004705AF"/>
    <w:rsid w:val="00471B63"/>
    <w:rsid w:val="0047305E"/>
    <w:rsid w:val="00473617"/>
    <w:rsid w:val="00474B85"/>
    <w:rsid w:val="00476386"/>
    <w:rsid w:val="00477C52"/>
    <w:rsid w:val="00477F90"/>
    <w:rsid w:val="00482E0F"/>
    <w:rsid w:val="0048344D"/>
    <w:rsid w:val="00484DD3"/>
    <w:rsid w:val="00486D71"/>
    <w:rsid w:val="0049091A"/>
    <w:rsid w:val="00491699"/>
    <w:rsid w:val="004918B5"/>
    <w:rsid w:val="00491DD4"/>
    <w:rsid w:val="004956C3"/>
    <w:rsid w:val="00495761"/>
    <w:rsid w:val="00495E7B"/>
    <w:rsid w:val="00497AD6"/>
    <w:rsid w:val="004B245C"/>
    <w:rsid w:val="004B24CF"/>
    <w:rsid w:val="004B6220"/>
    <w:rsid w:val="004B795D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E0F54"/>
    <w:rsid w:val="004E2A8D"/>
    <w:rsid w:val="004E4E30"/>
    <w:rsid w:val="004E59F8"/>
    <w:rsid w:val="004E6CA6"/>
    <w:rsid w:val="004E78F4"/>
    <w:rsid w:val="004F157B"/>
    <w:rsid w:val="004F16B4"/>
    <w:rsid w:val="004F2D27"/>
    <w:rsid w:val="004F6474"/>
    <w:rsid w:val="004F7C5A"/>
    <w:rsid w:val="00500895"/>
    <w:rsid w:val="005010B4"/>
    <w:rsid w:val="00501B8C"/>
    <w:rsid w:val="00501E5F"/>
    <w:rsid w:val="0050369B"/>
    <w:rsid w:val="00504743"/>
    <w:rsid w:val="0050596E"/>
    <w:rsid w:val="00505F9A"/>
    <w:rsid w:val="0050737B"/>
    <w:rsid w:val="00507835"/>
    <w:rsid w:val="00511908"/>
    <w:rsid w:val="00512421"/>
    <w:rsid w:val="0051658B"/>
    <w:rsid w:val="00520743"/>
    <w:rsid w:val="005219AD"/>
    <w:rsid w:val="00521BC8"/>
    <w:rsid w:val="00522007"/>
    <w:rsid w:val="0052456E"/>
    <w:rsid w:val="0052510A"/>
    <w:rsid w:val="0052599C"/>
    <w:rsid w:val="00530DDD"/>
    <w:rsid w:val="005315F2"/>
    <w:rsid w:val="00531E07"/>
    <w:rsid w:val="0053548F"/>
    <w:rsid w:val="0053704E"/>
    <w:rsid w:val="0053710F"/>
    <w:rsid w:val="005377DD"/>
    <w:rsid w:val="005473B9"/>
    <w:rsid w:val="00547701"/>
    <w:rsid w:val="00556C7E"/>
    <w:rsid w:val="00557EE9"/>
    <w:rsid w:val="0056211F"/>
    <w:rsid w:val="00564ED7"/>
    <w:rsid w:val="00571515"/>
    <w:rsid w:val="005808CB"/>
    <w:rsid w:val="0058395D"/>
    <w:rsid w:val="005846B6"/>
    <w:rsid w:val="00584C20"/>
    <w:rsid w:val="00591219"/>
    <w:rsid w:val="0059400D"/>
    <w:rsid w:val="00594317"/>
    <w:rsid w:val="005970CC"/>
    <w:rsid w:val="005A10FE"/>
    <w:rsid w:val="005A18ED"/>
    <w:rsid w:val="005A2E29"/>
    <w:rsid w:val="005A5F79"/>
    <w:rsid w:val="005B0EF1"/>
    <w:rsid w:val="005B1ABB"/>
    <w:rsid w:val="005B32AC"/>
    <w:rsid w:val="005B3D33"/>
    <w:rsid w:val="005C12BC"/>
    <w:rsid w:val="005C5359"/>
    <w:rsid w:val="005C70FB"/>
    <w:rsid w:val="005D172C"/>
    <w:rsid w:val="005D4BDB"/>
    <w:rsid w:val="005D7862"/>
    <w:rsid w:val="005E026B"/>
    <w:rsid w:val="005E3025"/>
    <w:rsid w:val="005E316C"/>
    <w:rsid w:val="005F1FFE"/>
    <w:rsid w:val="005F39A1"/>
    <w:rsid w:val="005F4EB3"/>
    <w:rsid w:val="005F4FB1"/>
    <w:rsid w:val="00600138"/>
    <w:rsid w:val="00604BA8"/>
    <w:rsid w:val="006052E9"/>
    <w:rsid w:val="00611637"/>
    <w:rsid w:val="0061213E"/>
    <w:rsid w:val="0061522E"/>
    <w:rsid w:val="00616817"/>
    <w:rsid w:val="00616B23"/>
    <w:rsid w:val="006258CB"/>
    <w:rsid w:val="00625C35"/>
    <w:rsid w:val="00625C3B"/>
    <w:rsid w:val="00626395"/>
    <w:rsid w:val="006268A1"/>
    <w:rsid w:val="00627D6A"/>
    <w:rsid w:val="00631A9F"/>
    <w:rsid w:val="00633131"/>
    <w:rsid w:val="00637196"/>
    <w:rsid w:val="00637DFE"/>
    <w:rsid w:val="00642073"/>
    <w:rsid w:val="006469B8"/>
    <w:rsid w:val="00650CEB"/>
    <w:rsid w:val="006513E6"/>
    <w:rsid w:val="00651FC8"/>
    <w:rsid w:val="00653A1B"/>
    <w:rsid w:val="0065405B"/>
    <w:rsid w:val="00654687"/>
    <w:rsid w:val="00656155"/>
    <w:rsid w:val="0066250C"/>
    <w:rsid w:val="0067102F"/>
    <w:rsid w:val="006713CE"/>
    <w:rsid w:val="00673747"/>
    <w:rsid w:val="00674CEB"/>
    <w:rsid w:val="006750C2"/>
    <w:rsid w:val="006778FD"/>
    <w:rsid w:val="0068057D"/>
    <w:rsid w:val="006856F2"/>
    <w:rsid w:val="00690F07"/>
    <w:rsid w:val="006912C9"/>
    <w:rsid w:val="006968F0"/>
    <w:rsid w:val="00697382"/>
    <w:rsid w:val="006A1D3F"/>
    <w:rsid w:val="006A5D0F"/>
    <w:rsid w:val="006A645F"/>
    <w:rsid w:val="006B184A"/>
    <w:rsid w:val="006B3032"/>
    <w:rsid w:val="006B6036"/>
    <w:rsid w:val="006C0AD3"/>
    <w:rsid w:val="006C64CE"/>
    <w:rsid w:val="006C74CC"/>
    <w:rsid w:val="006D5610"/>
    <w:rsid w:val="006D63CD"/>
    <w:rsid w:val="006E00D5"/>
    <w:rsid w:val="006E031A"/>
    <w:rsid w:val="006E4303"/>
    <w:rsid w:val="006F077C"/>
    <w:rsid w:val="006F1F04"/>
    <w:rsid w:val="006F257F"/>
    <w:rsid w:val="00701BA8"/>
    <w:rsid w:val="007027E6"/>
    <w:rsid w:val="0070371D"/>
    <w:rsid w:val="00706A12"/>
    <w:rsid w:val="00706CB7"/>
    <w:rsid w:val="00710E76"/>
    <w:rsid w:val="00714E9D"/>
    <w:rsid w:val="00715BFD"/>
    <w:rsid w:val="00720113"/>
    <w:rsid w:val="00722FCD"/>
    <w:rsid w:val="007240CE"/>
    <w:rsid w:val="00724103"/>
    <w:rsid w:val="00724963"/>
    <w:rsid w:val="00726A40"/>
    <w:rsid w:val="00726F80"/>
    <w:rsid w:val="00731E8F"/>
    <w:rsid w:val="007327EF"/>
    <w:rsid w:val="00735682"/>
    <w:rsid w:val="00740CEB"/>
    <w:rsid w:val="0074633C"/>
    <w:rsid w:val="0074741C"/>
    <w:rsid w:val="00750E7D"/>
    <w:rsid w:val="00752687"/>
    <w:rsid w:val="00753F3D"/>
    <w:rsid w:val="007540B1"/>
    <w:rsid w:val="0075629B"/>
    <w:rsid w:val="007608F0"/>
    <w:rsid w:val="007626F0"/>
    <w:rsid w:val="00764A36"/>
    <w:rsid w:val="0076605E"/>
    <w:rsid w:val="00774071"/>
    <w:rsid w:val="00774BFF"/>
    <w:rsid w:val="00775796"/>
    <w:rsid w:val="00777DFC"/>
    <w:rsid w:val="007801DB"/>
    <w:rsid w:val="007809D1"/>
    <w:rsid w:val="00780F47"/>
    <w:rsid w:val="00787381"/>
    <w:rsid w:val="00791F63"/>
    <w:rsid w:val="00797DD6"/>
    <w:rsid w:val="007A08F7"/>
    <w:rsid w:val="007A2842"/>
    <w:rsid w:val="007A3249"/>
    <w:rsid w:val="007A52AC"/>
    <w:rsid w:val="007B07A1"/>
    <w:rsid w:val="007B1695"/>
    <w:rsid w:val="007B2A98"/>
    <w:rsid w:val="007B722C"/>
    <w:rsid w:val="007C1B8F"/>
    <w:rsid w:val="007C2777"/>
    <w:rsid w:val="007C7941"/>
    <w:rsid w:val="007D0A21"/>
    <w:rsid w:val="007D1350"/>
    <w:rsid w:val="007D1474"/>
    <w:rsid w:val="007D3F01"/>
    <w:rsid w:val="007E0352"/>
    <w:rsid w:val="007E24EE"/>
    <w:rsid w:val="007F2325"/>
    <w:rsid w:val="007F3BF6"/>
    <w:rsid w:val="008056AC"/>
    <w:rsid w:val="008066FB"/>
    <w:rsid w:val="00807BBC"/>
    <w:rsid w:val="00810F00"/>
    <w:rsid w:val="00811813"/>
    <w:rsid w:val="008120AE"/>
    <w:rsid w:val="0081281B"/>
    <w:rsid w:val="008141F8"/>
    <w:rsid w:val="008175BD"/>
    <w:rsid w:val="008250DF"/>
    <w:rsid w:val="0083110D"/>
    <w:rsid w:val="00831217"/>
    <w:rsid w:val="00831B2C"/>
    <w:rsid w:val="008338A5"/>
    <w:rsid w:val="00833E13"/>
    <w:rsid w:val="0083409A"/>
    <w:rsid w:val="00837AB8"/>
    <w:rsid w:val="008412E5"/>
    <w:rsid w:val="008413A7"/>
    <w:rsid w:val="00842ADC"/>
    <w:rsid w:val="0084658F"/>
    <w:rsid w:val="0084797A"/>
    <w:rsid w:val="00850810"/>
    <w:rsid w:val="00850AEA"/>
    <w:rsid w:val="00852E68"/>
    <w:rsid w:val="00853ECF"/>
    <w:rsid w:val="008641F1"/>
    <w:rsid w:val="00870016"/>
    <w:rsid w:val="00871A19"/>
    <w:rsid w:val="00872347"/>
    <w:rsid w:val="00873A48"/>
    <w:rsid w:val="0087513E"/>
    <w:rsid w:val="00882E26"/>
    <w:rsid w:val="0088788B"/>
    <w:rsid w:val="008940AB"/>
    <w:rsid w:val="008946C9"/>
    <w:rsid w:val="00895F20"/>
    <w:rsid w:val="008A281F"/>
    <w:rsid w:val="008A3838"/>
    <w:rsid w:val="008A66D5"/>
    <w:rsid w:val="008A6E4E"/>
    <w:rsid w:val="008A7007"/>
    <w:rsid w:val="008A7190"/>
    <w:rsid w:val="008A7B46"/>
    <w:rsid w:val="008B1558"/>
    <w:rsid w:val="008B225D"/>
    <w:rsid w:val="008B25C8"/>
    <w:rsid w:val="008B303C"/>
    <w:rsid w:val="008B40E2"/>
    <w:rsid w:val="008B42D1"/>
    <w:rsid w:val="008B4C1F"/>
    <w:rsid w:val="008B50BD"/>
    <w:rsid w:val="008B50BF"/>
    <w:rsid w:val="008C1CDA"/>
    <w:rsid w:val="008C25F2"/>
    <w:rsid w:val="008C3028"/>
    <w:rsid w:val="008C511A"/>
    <w:rsid w:val="008C6347"/>
    <w:rsid w:val="008C6548"/>
    <w:rsid w:val="008C6AA9"/>
    <w:rsid w:val="008D00D5"/>
    <w:rsid w:val="008D11A6"/>
    <w:rsid w:val="008D13FB"/>
    <w:rsid w:val="008D3C6F"/>
    <w:rsid w:val="008D4F2F"/>
    <w:rsid w:val="008D6649"/>
    <w:rsid w:val="008D7C2E"/>
    <w:rsid w:val="008E0765"/>
    <w:rsid w:val="008E3A00"/>
    <w:rsid w:val="008E3A45"/>
    <w:rsid w:val="008E47AE"/>
    <w:rsid w:val="008E7D64"/>
    <w:rsid w:val="008F00F6"/>
    <w:rsid w:val="008F1DD9"/>
    <w:rsid w:val="008F43AB"/>
    <w:rsid w:val="008F60DC"/>
    <w:rsid w:val="0090289B"/>
    <w:rsid w:val="00905DD2"/>
    <w:rsid w:val="0090666A"/>
    <w:rsid w:val="009079EF"/>
    <w:rsid w:val="00911806"/>
    <w:rsid w:val="00912D08"/>
    <w:rsid w:val="00923193"/>
    <w:rsid w:val="009236C9"/>
    <w:rsid w:val="00927042"/>
    <w:rsid w:val="009277D5"/>
    <w:rsid w:val="0093247D"/>
    <w:rsid w:val="00933633"/>
    <w:rsid w:val="00933AD3"/>
    <w:rsid w:val="00935FD4"/>
    <w:rsid w:val="00942F71"/>
    <w:rsid w:val="009459F1"/>
    <w:rsid w:val="00950D0B"/>
    <w:rsid w:val="00957940"/>
    <w:rsid w:val="00960D65"/>
    <w:rsid w:val="00963FCB"/>
    <w:rsid w:val="009702E3"/>
    <w:rsid w:val="00973208"/>
    <w:rsid w:val="009739B4"/>
    <w:rsid w:val="009753FA"/>
    <w:rsid w:val="00977B99"/>
    <w:rsid w:val="009824ED"/>
    <w:rsid w:val="00984E32"/>
    <w:rsid w:val="0098549F"/>
    <w:rsid w:val="0098555B"/>
    <w:rsid w:val="00990BBC"/>
    <w:rsid w:val="00991EFC"/>
    <w:rsid w:val="00993021"/>
    <w:rsid w:val="009935A9"/>
    <w:rsid w:val="00995A25"/>
    <w:rsid w:val="00995DB9"/>
    <w:rsid w:val="00996926"/>
    <w:rsid w:val="00997385"/>
    <w:rsid w:val="009A1677"/>
    <w:rsid w:val="009A212F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C57E8"/>
    <w:rsid w:val="009C5FCA"/>
    <w:rsid w:val="009C7C47"/>
    <w:rsid w:val="009D0DEB"/>
    <w:rsid w:val="009D5432"/>
    <w:rsid w:val="009D627C"/>
    <w:rsid w:val="009D6537"/>
    <w:rsid w:val="009E0616"/>
    <w:rsid w:val="009E1BA6"/>
    <w:rsid w:val="009E388E"/>
    <w:rsid w:val="009E4E69"/>
    <w:rsid w:val="009E649D"/>
    <w:rsid w:val="009F0EDA"/>
    <w:rsid w:val="009F73DF"/>
    <w:rsid w:val="009F7FCE"/>
    <w:rsid w:val="00A06578"/>
    <w:rsid w:val="00A10B22"/>
    <w:rsid w:val="00A10DCD"/>
    <w:rsid w:val="00A14BF6"/>
    <w:rsid w:val="00A153BA"/>
    <w:rsid w:val="00A24F12"/>
    <w:rsid w:val="00A2627C"/>
    <w:rsid w:val="00A2635F"/>
    <w:rsid w:val="00A26846"/>
    <w:rsid w:val="00A32D1E"/>
    <w:rsid w:val="00A33255"/>
    <w:rsid w:val="00A3516F"/>
    <w:rsid w:val="00A35229"/>
    <w:rsid w:val="00A363DD"/>
    <w:rsid w:val="00A37FEA"/>
    <w:rsid w:val="00A42D6A"/>
    <w:rsid w:val="00A442F2"/>
    <w:rsid w:val="00A504B6"/>
    <w:rsid w:val="00A51698"/>
    <w:rsid w:val="00A52DF4"/>
    <w:rsid w:val="00A5389A"/>
    <w:rsid w:val="00A564C1"/>
    <w:rsid w:val="00A57525"/>
    <w:rsid w:val="00A577D2"/>
    <w:rsid w:val="00A60850"/>
    <w:rsid w:val="00A652A7"/>
    <w:rsid w:val="00A70EFC"/>
    <w:rsid w:val="00A74DB8"/>
    <w:rsid w:val="00A76405"/>
    <w:rsid w:val="00A81874"/>
    <w:rsid w:val="00A819A9"/>
    <w:rsid w:val="00A82F18"/>
    <w:rsid w:val="00A83872"/>
    <w:rsid w:val="00A85F41"/>
    <w:rsid w:val="00A86FCB"/>
    <w:rsid w:val="00A92ED7"/>
    <w:rsid w:val="00A94171"/>
    <w:rsid w:val="00A97236"/>
    <w:rsid w:val="00AA19EB"/>
    <w:rsid w:val="00AA2A63"/>
    <w:rsid w:val="00AA381E"/>
    <w:rsid w:val="00AA4B05"/>
    <w:rsid w:val="00AA710A"/>
    <w:rsid w:val="00AA7385"/>
    <w:rsid w:val="00AB2269"/>
    <w:rsid w:val="00AB2CDF"/>
    <w:rsid w:val="00AB2E49"/>
    <w:rsid w:val="00AB435B"/>
    <w:rsid w:val="00AC074E"/>
    <w:rsid w:val="00AC2D97"/>
    <w:rsid w:val="00AC3D8B"/>
    <w:rsid w:val="00AC456C"/>
    <w:rsid w:val="00AC60CD"/>
    <w:rsid w:val="00AC683B"/>
    <w:rsid w:val="00AC6B5F"/>
    <w:rsid w:val="00AC6CD0"/>
    <w:rsid w:val="00AD1653"/>
    <w:rsid w:val="00AD39F8"/>
    <w:rsid w:val="00AD3CDD"/>
    <w:rsid w:val="00AD4644"/>
    <w:rsid w:val="00AE04ED"/>
    <w:rsid w:val="00AE0CA7"/>
    <w:rsid w:val="00AE0FFF"/>
    <w:rsid w:val="00AE36D7"/>
    <w:rsid w:val="00AE7146"/>
    <w:rsid w:val="00AF0017"/>
    <w:rsid w:val="00AF2CE7"/>
    <w:rsid w:val="00AF5E1A"/>
    <w:rsid w:val="00AF5EEB"/>
    <w:rsid w:val="00AF5FB9"/>
    <w:rsid w:val="00B02D5D"/>
    <w:rsid w:val="00B06354"/>
    <w:rsid w:val="00B068A3"/>
    <w:rsid w:val="00B07D10"/>
    <w:rsid w:val="00B1152C"/>
    <w:rsid w:val="00B13B2F"/>
    <w:rsid w:val="00B16453"/>
    <w:rsid w:val="00B16A67"/>
    <w:rsid w:val="00B17E0A"/>
    <w:rsid w:val="00B2046F"/>
    <w:rsid w:val="00B22932"/>
    <w:rsid w:val="00B2350A"/>
    <w:rsid w:val="00B24CEA"/>
    <w:rsid w:val="00B31C27"/>
    <w:rsid w:val="00B34E02"/>
    <w:rsid w:val="00B372A9"/>
    <w:rsid w:val="00B37D11"/>
    <w:rsid w:val="00B40B82"/>
    <w:rsid w:val="00B41457"/>
    <w:rsid w:val="00B41F94"/>
    <w:rsid w:val="00B431EE"/>
    <w:rsid w:val="00B45745"/>
    <w:rsid w:val="00B4592B"/>
    <w:rsid w:val="00B469AD"/>
    <w:rsid w:val="00B47023"/>
    <w:rsid w:val="00B4764D"/>
    <w:rsid w:val="00B52C8F"/>
    <w:rsid w:val="00B55008"/>
    <w:rsid w:val="00B55961"/>
    <w:rsid w:val="00B57AF9"/>
    <w:rsid w:val="00B63B6A"/>
    <w:rsid w:val="00B676D4"/>
    <w:rsid w:val="00B725D1"/>
    <w:rsid w:val="00B752BF"/>
    <w:rsid w:val="00B754A2"/>
    <w:rsid w:val="00B75A88"/>
    <w:rsid w:val="00B80230"/>
    <w:rsid w:val="00B8034A"/>
    <w:rsid w:val="00B83B6C"/>
    <w:rsid w:val="00B86301"/>
    <w:rsid w:val="00B87667"/>
    <w:rsid w:val="00B90577"/>
    <w:rsid w:val="00B9219B"/>
    <w:rsid w:val="00B927C6"/>
    <w:rsid w:val="00B92E13"/>
    <w:rsid w:val="00BA0EDB"/>
    <w:rsid w:val="00BA2553"/>
    <w:rsid w:val="00BA485F"/>
    <w:rsid w:val="00BA5679"/>
    <w:rsid w:val="00BA6773"/>
    <w:rsid w:val="00BA705B"/>
    <w:rsid w:val="00BB35C6"/>
    <w:rsid w:val="00BB483F"/>
    <w:rsid w:val="00BB7EC4"/>
    <w:rsid w:val="00BC02E5"/>
    <w:rsid w:val="00BC0E60"/>
    <w:rsid w:val="00BC26A5"/>
    <w:rsid w:val="00BC69FA"/>
    <w:rsid w:val="00BD490C"/>
    <w:rsid w:val="00BD55E1"/>
    <w:rsid w:val="00BE08A1"/>
    <w:rsid w:val="00BE1517"/>
    <w:rsid w:val="00BE18BA"/>
    <w:rsid w:val="00BE39E2"/>
    <w:rsid w:val="00BF4592"/>
    <w:rsid w:val="00C0016F"/>
    <w:rsid w:val="00C04C3A"/>
    <w:rsid w:val="00C05153"/>
    <w:rsid w:val="00C1178D"/>
    <w:rsid w:val="00C20A4B"/>
    <w:rsid w:val="00C22642"/>
    <w:rsid w:val="00C2501E"/>
    <w:rsid w:val="00C25E8B"/>
    <w:rsid w:val="00C309F7"/>
    <w:rsid w:val="00C315CF"/>
    <w:rsid w:val="00C32775"/>
    <w:rsid w:val="00C3781B"/>
    <w:rsid w:val="00C37D48"/>
    <w:rsid w:val="00C4217D"/>
    <w:rsid w:val="00C43226"/>
    <w:rsid w:val="00C43737"/>
    <w:rsid w:val="00C44013"/>
    <w:rsid w:val="00C453BD"/>
    <w:rsid w:val="00C45C81"/>
    <w:rsid w:val="00C46EFA"/>
    <w:rsid w:val="00C51906"/>
    <w:rsid w:val="00C51C56"/>
    <w:rsid w:val="00C55FC3"/>
    <w:rsid w:val="00C60104"/>
    <w:rsid w:val="00C6285A"/>
    <w:rsid w:val="00C62E7B"/>
    <w:rsid w:val="00C64E41"/>
    <w:rsid w:val="00C6587F"/>
    <w:rsid w:val="00C67DE5"/>
    <w:rsid w:val="00C7005C"/>
    <w:rsid w:val="00C70A21"/>
    <w:rsid w:val="00C72F84"/>
    <w:rsid w:val="00C73FE1"/>
    <w:rsid w:val="00C76C50"/>
    <w:rsid w:val="00C8054C"/>
    <w:rsid w:val="00C8067F"/>
    <w:rsid w:val="00C82D8E"/>
    <w:rsid w:val="00C837A2"/>
    <w:rsid w:val="00C91263"/>
    <w:rsid w:val="00C92C57"/>
    <w:rsid w:val="00C94738"/>
    <w:rsid w:val="00C9713E"/>
    <w:rsid w:val="00CA489F"/>
    <w:rsid w:val="00CA59FB"/>
    <w:rsid w:val="00CB2916"/>
    <w:rsid w:val="00CC2780"/>
    <w:rsid w:val="00CC283C"/>
    <w:rsid w:val="00CC29C6"/>
    <w:rsid w:val="00CC3315"/>
    <w:rsid w:val="00CC589B"/>
    <w:rsid w:val="00CD0021"/>
    <w:rsid w:val="00CD0BD7"/>
    <w:rsid w:val="00CD4538"/>
    <w:rsid w:val="00CE223C"/>
    <w:rsid w:val="00CE4857"/>
    <w:rsid w:val="00CE4883"/>
    <w:rsid w:val="00CE7667"/>
    <w:rsid w:val="00CF3131"/>
    <w:rsid w:val="00CF3BE1"/>
    <w:rsid w:val="00D00243"/>
    <w:rsid w:val="00D03B59"/>
    <w:rsid w:val="00D05ECD"/>
    <w:rsid w:val="00D073CB"/>
    <w:rsid w:val="00D0774C"/>
    <w:rsid w:val="00D107AD"/>
    <w:rsid w:val="00D10A36"/>
    <w:rsid w:val="00D1156A"/>
    <w:rsid w:val="00D12C0C"/>
    <w:rsid w:val="00D13558"/>
    <w:rsid w:val="00D17AD0"/>
    <w:rsid w:val="00D2405F"/>
    <w:rsid w:val="00D24964"/>
    <w:rsid w:val="00D26F6F"/>
    <w:rsid w:val="00D30140"/>
    <w:rsid w:val="00D329DF"/>
    <w:rsid w:val="00D34AE2"/>
    <w:rsid w:val="00D360BA"/>
    <w:rsid w:val="00D36EBA"/>
    <w:rsid w:val="00D40AC2"/>
    <w:rsid w:val="00D4100E"/>
    <w:rsid w:val="00D441BF"/>
    <w:rsid w:val="00D5055F"/>
    <w:rsid w:val="00D509BB"/>
    <w:rsid w:val="00D5152A"/>
    <w:rsid w:val="00D54466"/>
    <w:rsid w:val="00D63A3C"/>
    <w:rsid w:val="00D6724D"/>
    <w:rsid w:val="00D6791A"/>
    <w:rsid w:val="00D707E2"/>
    <w:rsid w:val="00D73799"/>
    <w:rsid w:val="00D75A83"/>
    <w:rsid w:val="00D855FE"/>
    <w:rsid w:val="00D85AFE"/>
    <w:rsid w:val="00D87891"/>
    <w:rsid w:val="00D90C04"/>
    <w:rsid w:val="00D93670"/>
    <w:rsid w:val="00D96045"/>
    <w:rsid w:val="00D96B09"/>
    <w:rsid w:val="00D96C7F"/>
    <w:rsid w:val="00DA2223"/>
    <w:rsid w:val="00DA25F9"/>
    <w:rsid w:val="00DA3CCF"/>
    <w:rsid w:val="00DB0063"/>
    <w:rsid w:val="00DB03EE"/>
    <w:rsid w:val="00DC198D"/>
    <w:rsid w:val="00DC1E99"/>
    <w:rsid w:val="00DC30E5"/>
    <w:rsid w:val="00DC33B2"/>
    <w:rsid w:val="00DC72BF"/>
    <w:rsid w:val="00DD0149"/>
    <w:rsid w:val="00DE0732"/>
    <w:rsid w:val="00DE09DF"/>
    <w:rsid w:val="00DE2420"/>
    <w:rsid w:val="00DE4CB9"/>
    <w:rsid w:val="00DE7B95"/>
    <w:rsid w:val="00DF152B"/>
    <w:rsid w:val="00DF1892"/>
    <w:rsid w:val="00DF3F36"/>
    <w:rsid w:val="00DF45D3"/>
    <w:rsid w:val="00DF5BDC"/>
    <w:rsid w:val="00E01126"/>
    <w:rsid w:val="00E01340"/>
    <w:rsid w:val="00E02E86"/>
    <w:rsid w:val="00E07D91"/>
    <w:rsid w:val="00E10D75"/>
    <w:rsid w:val="00E14595"/>
    <w:rsid w:val="00E15CDF"/>
    <w:rsid w:val="00E207A5"/>
    <w:rsid w:val="00E213DC"/>
    <w:rsid w:val="00E302AF"/>
    <w:rsid w:val="00E30FAA"/>
    <w:rsid w:val="00E323DF"/>
    <w:rsid w:val="00E3473B"/>
    <w:rsid w:val="00E36594"/>
    <w:rsid w:val="00E37C56"/>
    <w:rsid w:val="00E44646"/>
    <w:rsid w:val="00E46F15"/>
    <w:rsid w:val="00E50599"/>
    <w:rsid w:val="00E50F4B"/>
    <w:rsid w:val="00E5102D"/>
    <w:rsid w:val="00E51713"/>
    <w:rsid w:val="00E5254C"/>
    <w:rsid w:val="00E60F8C"/>
    <w:rsid w:val="00E6428E"/>
    <w:rsid w:val="00E71941"/>
    <w:rsid w:val="00E74308"/>
    <w:rsid w:val="00E74B61"/>
    <w:rsid w:val="00E76629"/>
    <w:rsid w:val="00E774B9"/>
    <w:rsid w:val="00E84B17"/>
    <w:rsid w:val="00E85210"/>
    <w:rsid w:val="00E87C24"/>
    <w:rsid w:val="00E95C19"/>
    <w:rsid w:val="00EA15A7"/>
    <w:rsid w:val="00EA69A4"/>
    <w:rsid w:val="00EB0717"/>
    <w:rsid w:val="00EB4862"/>
    <w:rsid w:val="00EB4F99"/>
    <w:rsid w:val="00EB6167"/>
    <w:rsid w:val="00EC2389"/>
    <w:rsid w:val="00EC2435"/>
    <w:rsid w:val="00EC76EB"/>
    <w:rsid w:val="00ED0EC9"/>
    <w:rsid w:val="00ED1734"/>
    <w:rsid w:val="00ED37FE"/>
    <w:rsid w:val="00ED4B90"/>
    <w:rsid w:val="00ED6091"/>
    <w:rsid w:val="00ED7231"/>
    <w:rsid w:val="00EE1957"/>
    <w:rsid w:val="00EE516F"/>
    <w:rsid w:val="00EF07AE"/>
    <w:rsid w:val="00F03B20"/>
    <w:rsid w:val="00F04EB6"/>
    <w:rsid w:val="00F0616C"/>
    <w:rsid w:val="00F06C44"/>
    <w:rsid w:val="00F070EE"/>
    <w:rsid w:val="00F07CC8"/>
    <w:rsid w:val="00F11678"/>
    <w:rsid w:val="00F11705"/>
    <w:rsid w:val="00F1253E"/>
    <w:rsid w:val="00F13213"/>
    <w:rsid w:val="00F1446C"/>
    <w:rsid w:val="00F14F53"/>
    <w:rsid w:val="00F1693C"/>
    <w:rsid w:val="00F201E5"/>
    <w:rsid w:val="00F20A42"/>
    <w:rsid w:val="00F24DDF"/>
    <w:rsid w:val="00F2679A"/>
    <w:rsid w:val="00F272CE"/>
    <w:rsid w:val="00F314E2"/>
    <w:rsid w:val="00F33250"/>
    <w:rsid w:val="00F342C5"/>
    <w:rsid w:val="00F3520B"/>
    <w:rsid w:val="00F356C3"/>
    <w:rsid w:val="00F41EE4"/>
    <w:rsid w:val="00F4449B"/>
    <w:rsid w:val="00F44F0F"/>
    <w:rsid w:val="00F44FF9"/>
    <w:rsid w:val="00F519B3"/>
    <w:rsid w:val="00F52239"/>
    <w:rsid w:val="00F554A8"/>
    <w:rsid w:val="00F5666F"/>
    <w:rsid w:val="00F56CEA"/>
    <w:rsid w:val="00F60976"/>
    <w:rsid w:val="00F6216E"/>
    <w:rsid w:val="00F63D29"/>
    <w:rsid w:val="00F664D4"/>
    <w:rsid w:val="00F67D52"/>
    <w:rsid w:val="00F67D84"/>
    <w:rsid w:val="00F70102"/>
    <w:rsid w:val="00F707F6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A4FFC"/>
    <w:rsid w:val="00FA706F"/>
    <w:rsid w:val="00FB608E"/>
    <w:rsid w:val="00FC2DC4"/>
    <w:rsid w:val="00FC3D76"/>
    <w:rsid w:val="00FC464E"/>
    <w:rsid w:val="00FC5481"/>
    <w:rsid w:val="00FC5EE1"/>
    <w:rsid w:val="00FC7ADD"/>
    <w:rsid w:val="00FD0A36"/>
    <w:rsid w:val="00FD146B"/>
    <w:rsid w:val="00FD1864"/>
    <w:rsid w:val="00FD2531"/>
    <w:rsid w:val="00FD511A"/>
    <w:rsid w:val="00FD5A9C"/>
    <w:rsid w:val="00FD76A9"/>
    <w:rsid w:val="00FE08C7"/>
    <w:rsid w:val="00FE0F5C"/>
    <w:rsid w:val="00FE1DA6"/>
    <w:rsid w:val="00FE5B87"/>
    <w:rsid w:val="00FE77DF"/>
    <w:rsid w:val="00FE7AC7"/>
    <w:rsid w:val="00FF06DB"/>
    <w:rsid w:val="00FF2928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berschrift1">
    <w:name w:val="heading 1"/>
    <w:basedOn w:val="Standard"/>
    <w:next w:val="Standard"/>
    <w:link w:val="berschrift1Zchn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link w:val="berschrift2Zchn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B17E0A"/>
    <w:pPr>
      <w:spacing w:before="360"/>
      <w:ind w:firstLine="0"/>
      <w:outlineLvl w:val="2"/>
    </w:pPr>
  </w:style>
  <w:style w:type="paragraph" w:styleId="berschrift4">
    <w:name w:val="heading 4"/>
    <w:basedOn w:val="Standard"/>
    <w:next w:val="Standard"/>
    <w:link w:val="berschrift4Zchn"/>
    <w:qFormat/>
    <w:rsid w:val="00B17E0A"/>
    <w:pPr>
      <w:spacing w:before="240"/>
      <w:ind w:firstLine="0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B17E0A"/>
    <w:pPr>
      <w:spacing w:before="240"/>
      <w:ind w:firstLine="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B17E0A"/>
    <w:pPr>
      <w:spacing w:before="240"/>
      <w:ind w:firstLine="0"/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B17E0A"/>
    <w:pPr>
      <w:spacing w:before="240"/>
      <w:ind w:firstLine="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B17E0A"/>
    <w:pPr>
      <w:spacing w:before="240"/>
      <w:ind w:firstLine="0"/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B17E0A"/>
    <w:pPr>
      <w:spacing w:before="240"/>
      <w:ind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Standard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KeineListe"/>
    <w:rsid w:val="00B17E0A"/>
    <w:pPr>
      <w:numPr>
        <w:numId w:val="1"/>
      </w:numPr>
    </w:pPr>
  </w:style>
  <w:style w:type="paragraph" w:styleId="Aufzhlungszeichen">
    <w:name w:val="List Bullet"/>
    <w:basedOn w:val="Standard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Standard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Standard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Standard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bsatz-Standardschriftar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Standard"/>
    <w:next w:val="Standard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Standard"/>
    <w:next w:val="Standard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unotenzeichen">
    <w:name w:val="footnote reference"/>
    <w:basedOn w:val="Absatz-Standardschriftart"/>
    <w:rsid w:val="00B17E0A"/>
    <w:rPr>
      <w:position w:val="0"/>
      <w:vertAlign w:val="superscript"/>
    </w:rPr>
  </w:style>
  <w:style w:type="paragraph" w:styleId="Fuzeile">
    <w:name w:val="footer"/>
    <w:basedOn w:val="Standard"/>
    <w:link w:val="FuzeileZchn"/>
    <w:rsid w:val="00B17E0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berschrift1"/>
    <w:next w:val="Standard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berschrift2"/>
    <w:next w:val="Standard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bsatz-Standardschriftart"/>
    <w:rsid w:val="00B17E0A"/>
    <w:rPr>
      <w:b/>
    </w:rPr>
  </w:style>
  <w:style w:type="character" w:customStyle="1" w:styleId="heading4">
    <w:name w:val="heading4"/>
    <w:basedOn w:val="Absatz-Standardschriftar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Absatz-Standardschriftart"/>
    <w:rsid w:val="00B17E0A"/>
    <w:rPr>
      <w:color w:val="auto"/>
      <w:u w:val="none"/>
    </w:rPr>
  </w:style>
  <w:style w:type="paragraph" w:customStyle="1" w:styleId="image">
    <w:name w:val="image"/>
    <w:basedOn w:val="Standard"/>
    <w:next w:val="Standard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KeineListe"/>
    <w:semiHidden/>
    <w:rsid w:val="00B17E0A"/>
  </w:style>
  <w:style w:type="numbering" w:customStyle="1" w:styleId="itemization1">
    <w:name w:val="itemization1"/>
    <w:basedOn w:val="KeineListe"/>
    <w:rsid w:val="00B17E0A"/>
    <w:pPr>
      <w:numPr>
        <w:numId w:val="2"/>
      </w:numPr>
    </w:pPr>
  </w:style>
  <w:style w:type="numbering" w:customStyle="1" w:styleId="itemization2">
    <w:name w:val="itemization2"/>
    <w:basedOn w:val="KeineListe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Kopfzeile">
    <w:name w:val="header"/>
    <w:basedOn w:val="Standard"/>
    <w:link w:val="KopfzeileZchn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ennummer">
    <w:name w:val="List Number"/>
    <w:basedOn w:val="Standard"/>
    <w:rsid w:val="00B17E0A"/>
    <w:pPr>
      <w:numPr>
        <w:numId w:val="9"/>
      </w:numPr>
    </w:pPr>
  </w:style>
  <w:style w:type="paragraph" w:customStyle="1" w:styleId="numitem">
    <w:name w:val="numitem"/>
    <w:basedOn w:val="Standard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Standard"/>
    <w:rsid w:val="00B17E0A"/>
    <w:pPr>
      <w:ind w:firstLine="0"/>
    </w:pPr>
  </w:style>
  <w:style w:type="paragraph" w:customStyle="1" w:styleId="programcode">
    <w:name w:val="programcode"/>
    <w:basedOn w:val="Standard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Standard"/>
    <w:rsid w:val="00254A95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KeineListe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Standard"/>
    <w:rsid w:val="00B17E0A"/>
    <w:pPr>
      <w:ind w:firstLine="0"/>
      <w:jc w:val="left"/>
    </w:pPr>
    <w:rPr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berschrift2Zchn">
    <w:name w:val="Überschrift 2 Zchn"/>
    <w:basedOn w:val="Absatz-Standardschriftart"/>
    <w:link w:val="berschrift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berschrift3Zchn">
    <w:name w:val="Überschrift 3 Zchn"/>
    <w:basedOn w:val="Absatz-Standardschriftart"/>
    <w:link w:val="berschrift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4Zchn">
    <w:name w:val="Überschrift 4 Zchn"/>
    <w:basedOn w:val="Absatz-Standardschriftart"/>
    <w:link w:val="berschrift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5Zchn">
    <w:name w:val="Überschrift 5 Zchn"/>
    <w:basedOn w:val="Absatz-Standardschriftart"/>
    <w:link w:val="berschrift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6Zchn">
    <w:name w:val="Überschrift 6 Zchn"/>
    <w:basedOn w:val="Absatz-Standardschriftart"/>
    <w:link w:val="berschrift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7Zchn">
    <w:name w:val="Überschrift 7 Zchn"/>
    <w:basedOn w:val="Absatz-Standardschriftart"/>
    <w:link w:val="berschrift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8Zchn">
    <w:name w:val="Überschrift 8 Zchn"/>
    <w:basedOn w:val="Absatz-Standardschriftart"/>
    <w:link w:val="berschrift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9Zchn">
    <w:name w:val="Überschrift 9 Zchn"/>
    <w:basedOn w:val="Absatz-Standardschriftart"/>
    <w:link w:val="berschrift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Standard"/>
    <w:rsid w:val="00B17E0A"/>
    <w:pPr>
      <w:ind w:firstLine="0"/>
      <w:jc w:val="right"/>
    </w:pPr>
    <w:rPr>
      <w:bCs/>
      <w:sz w:val="18"/>
      <w:szCs w:val="18"/>
    </w:rPr>
  </w:style>
  <w:style w:type="character" w:styleId="Seitenzahl">
    <w:name w:val="page number"/>
    <w:basedOn w:val="Absatz-Standardschriftart"/>
    <w:rsid w:val="00B17E0A"/>
    <w:rPr>
      <w:sz w:val="18"/>
    </w:rPr>
  </w:style>
  <w:style w:type="paragraph" w:customStyle="1" w:styleId="papertitle">
    <w:name w:val="papertitle"/>
    <w:basedOn w:val="Standard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Standard"/>
    <w:next w:val="Standard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bsatz-Standardschriftart"/>
    <w:rsid w:val="00B17E0A"/>
    <w:rPr>
      <w:rFonts w:ascii="Courier" w:hAnsi="Courier"/>
      <w:noProof/>
      <w:lang w:val="en-US"/>
    </w:rPr>
  </w:style>
  <w:style w:type="paragraph" w:styleId="Funotentext">
    <w:name w:val="footnote text"/>
    <w:basedOn w:val="Standard"/>
    <w:link w:val="FunotentextZchn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Sprechblasentext">
    <w:name w:val="Balloon Text"/>
    <w:basedOn w:val="Standard"/>
    <w:link w:val="SprechblasentextZchn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bsatz-Standardschriftar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Textkrper-Zeileneinzug">
    <w:name w:val="Body Text Indent"/>
    <w:basedOn w:val="Standard"/>
    <w:link w:val="Textkrper-ZeileneinzugZchn"/>
    <w:rsid w:val="00ED37FE"/>
    <w:pPr>
      <w:overflowPunct/>
      <w:autoSpaceDE/>
      <w:autoSpaceDN/>
      <w:adjustRightInd/>
      <w:spacing w:line="240" w:lineRule="auto"/>
      <w:ind w:firstLine="360"/>
      <w:textAlignment w:val="auto"/>
    </w:pPr>
    <w:rPr>
      <w:sz w:val="18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D37FE"/>
    <w:rPr>
      <w:rFonts w:ascii="Times New Roman" w:eastAsia="Times New Roman" w:hAnsi="Times New Roman"/>
      <w:sz w:val="18"/>
      <w:szCs w:val="20"/>
      <w:lang w:bidi="ar-SA"/>
    </w:rPr>
  </w:style>
  <w:style w:type="paragraph" w:customStyle="1" w:styleId="ParaIndent">
    <w:name w:val="Para Indent"/>
    <w:basedOn w:val="Standard"/>
    <w:rsid w:val="001D0106"/>
    <w:pPr>
      <w:overflowPunct/>
      <w:autoSpaceDE/>
      <w:autoSpaceDN/>
      <w:adjustRightInd/>
      <w:spacing w:before="60" w:line="240" w:lineRule="auto"/>
      <w:ind w:firstLine="230"/>
      <w:textAlignment w:val="auto"/>
    </w:pPr>
    <w:rPr>
      <w:sz w:val="22"/>
      <w:szCs w:val="24"/>
      <w:lang w:eastAsia="en-US"/>
    </w:rPr>
  </w:style>
  <w:style w:type="paragraph" w:customStyle="1" w:styleId="References">
    <w:name w:val="References"/>
    <w:basedOn w:val="Standard"/>
    <w:rsid w:val="00254A95"/>
    <w:pPr>
      <w:overflowPunct/>
      <w:autoSpaceDE/>
      <w:autoSpaceDN/>
      <w:adjustRightInd/>
      <w:spacing w:after="80" w:line="240" w:lineRule="auto"/>
      <w:ind w:firstLine="0"/>
      <w:jc w:val="left"/>
      <w:textAlignment w:val="auto"/>
    </w:pPr>
    <w:rPr>
      <w:sz w:val="18"/>
      <w:lang w:eastAsia="en-US"/>
    </w:rPr>
  </w:style>
  <w:style w:type="paragraph" w:styleId="StandardWeb">
    <w:name w:val="Normal (Web)"/>
    <w:basedOn w:val="Standard"/>
    <w:uiPriority w:val="99"/>
    <w:unhideWhenUsed/>
    <w:rsid w:val="00651FC8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eastAsia="en-US"/>
    </w:rPr>
  </w:style>
  <w:style w:type="character" w:styleId="HTMLCode">
    <w:name w:val="HTML Code"/>
    <w:basedOn w:val="Absatz-Standardschriftart"/>
    <w:uiPriority w:val="99"/>
    <w:unhideWhenUsed/>
    <w:rsid w:val="00651FC8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B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B2A98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Zitat">
    <w:name w:val="HTML Cite"/>
    <w:basedOn w:val="Absatz-Standardschriftart"/>
    <w:uiPriority w:val="99"/>
    <w:unhideWhenUsed/>
    <w:rsid w:val="004221B8"/>
    <w:rPr>
      <w:i/>
      <w:iCs/>
    </w:rPr>
  </w:style>
  <w:style w:type="character" w:styleId="Kommentarzeichen">
    <w:name w:val="annotation reference"/>
    <w:basedOn w:val="Absatz-Standardschriftart"/>
    <w:rsid w:val="00C67DE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C67DE5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rsid w:val="00C67DE5"/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Kommentarthema">
    <w:name w:val="annotation subject"/>
    <w:basedOn w:val="Kommentartext"/>
    <w:next w:val="Kommentartext"/>
    <w:link w:val="KommentarthemaZchn"/>
    <w:rsid w:val="00C67D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C67DE5"/>
    <w:rPr>
      <w:rFonts w:ascii="Times New Roman" w:eastAsia="Times New Roman" w:hAnsi="Times New Roman"/>
      <w:b/>
      <w:bCs/>
      <w:sz w:val="20"/>
      <w:szCs w:val="20"/>
      <w:lang w:eastAsia="de-DE" w:bidi="ar-SA"/>
    </w:rPr>
  </w:style>
  <w:style w:type="paragraph" w:styleId="Endnotentext">
    <w:name w:val="endnote text"/>
    <w:basedOn w:val="Standard"/>
    <w:link w:val="EndnotentextZchn"/>
    <w:rsid w:val="00633131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rsid w:val="00633131"/>
    <w:rPr>
      <w:rFonts w:ascii="Times New Roman" w:eastAsia="Times New Roman" w:hAnsi="Times New Roman"/>
      <w:sz w:val="20"/>
      <w:szCs w:val="20"/>
      <w:lang w:eastAsia="de-DE" w:bidi="ar-SA"/>
    </w:rPr>
  </w:style>
  <w:style w:type="character" w:styleId="Endnotenzeichen">
    <w:name w:val="endnote reference"/>
    <w:basedOn w:val="Absatz-Standardschriftart"/>
    <w:rsid w:val="00633131"/>
    <w:rPr>
      <w:vertAlign w:val="superscript"/>
    </w:rPr>
  </w:style>
  <w:style w:type="character" w:styleId="Hervorhebung">
    <w:name w:val="Emphasis"/>
    <w:basedOn w:val="Absatz-Standardschriftart"/>
    <w:uiPriority w:val="20"/>
    <w:qFormat/>
    <w:rsid w:val="008C6AA9"/>
    <w:rPr>
      <w:i/>
      <w:iCs/>
    </w:rPr>
  </w:style>
  <w:style w:type="paragraph" w:styleId="Listenabsatz">
    <w:name w:val="List Paragraph"/>
    <w:basedOn w:val="Standard"/>
    <w:uiPriority w:val="34"/>
    <w:qFormat/>
    <w:rsid w:val="005E3025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berschrift1">
    <w:name w:val="heading 1"/>
    <w:basedOn w:val="Standard"/>
    <w:next w:val="Standard"/>
    <w:link w:val="berschrift1Zchn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link w:val="berschrift2Zchn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B17E0A"/>
    <w:pPr>
      <w:spacing w:before="360"/>
      <w:ind w:firstLine="0"/>
      <w:outlineLvl w:val="2"/>
    </w:pPr>
  </w:style>
  <w:style w:type="paragraph" w:styleId="berschrift4">
    <w:name w:val="heading 4"/>
    <w:basedOn w:val="Standard"/>
    <w:next w:val="Standard"/>
    <w:link w:val="berschrift4Zchn"/>
    <w:qFormat/>
    <w:rsid w:val="00B17E0A"/>
    <w:pPr>
      <w:spacing w:before="240"/>
      <w:ind w:firstLine="0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B17E0A"/>
    <w:pPr>
      <w:spacing w:before="240"/>
      <w:ind w:firstLine="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B17E0A"/>
    <w:pPr>
      <w:spacing w:before="240"/>
      <w:ind w:firstLine="0"/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B17E0A"/>
    <w:pPr>
      <w:spacing w:before="240"/>
      <w:ind w:firstLine="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B17E0A"/>
    <w:pPr>
      <w:spacing w:before="240"/>
      <w:ind w:firstLine="0"/>
      <w:outlineLvl w:val="7"/>
    </w:pPr>
  </w:style>
  <w:style w:type="paragraph" w:styleId="berschrift9">
    <w:name w:val="heading 9"/>
    <w:basedOn w:val="Standard"/>
    <w:next w:val="Standard"/>
    <w:link w:val="berschrift9Zchn"/>
    <w:qFormat/>
    <w:rsid w:val="00B17E0A"/>
    <w:pPr>
      <w:spacing w:before="240"/>
      <w:ind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Standard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KeineListe"/>
    <w:rsid w:val="00B17E0A"/>
    <w:pPr>
      <w:numPr>
        <w:numId w:val="1"/>
      </w:numPr>
    </w:pPr>
  </w:style>
  <w:style w:type="paragraph" w:styleId="Aufzhlungszeichen">
    <w:name w:val="List Bullet"/>
    <w:basedOn w:val="Standard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Standard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Standard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Standard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bsatz-Standardschriftar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Standard"/>
    <w:next w:val="Standard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Standard"/>
    <w:next w:val="Standard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unotenzeichen">
    <w:name w:val="footnote reference"/>
    <w:basedOn w:val="Absatz-Standardschriftart"/>
    <w:rsid w:val="00B17E0A"/>
    <w:rPr>
      <w:position w:val="0"/>
      <w:vertAlign w:val="superscript"/>
    </w:rPr>
  </w:style>
  <w:style w:type="paragraph" w:styleId="Fuzeile">
    <w:name w:val="footer"/>
    <w:basedOn w:val="Standard"/>
    <w:link w:val="FuzeileZchn"/>
    <w:rsid w:val="00B17E0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berschrift1"/>
    <w:next w:val="Standard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berschrift2"/>
    <w:next w:val="Standard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bsatz-Standardschriftart"/>
    <w:rsid w:val="00B17E0A"/>
    <w:rPr>
      <w:b/>
    </w:rPr>
  </w:style>
  <w:style w:type="character" w:customStyle="1" w:styleId="heading4">
    <w:name w:val="heading4"/>
    <w:basedOn w:val="Absatz-Standardschriftar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Absatz-Standardschriftart"/>
    <w:rsid w:val="00B17E0A"/>
    <w:rPr>
      <w:color w:val="auto"/>
      <w:u w:val="none"/>
    </w:rPr>
  </w:style>
  <w:style w:type="paragraph" w:customStyle="1" w:styleId="image">
    <w:name w:val="image"/>
    <w:basedOn w:val="Standard"/>
    <w:next w:val="Standard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KeineListe"/>
    <w:semiHidden/>
    <w:rsid w:val="00B17E0A"/>
  </w:style>
  <w:style w:type="numbering" w:customStyle="1" w:styleId="itemization1">
    <w:name w:val="itemization1"/>
    <w:basedOn w:val="KeineListe"/>
    <w:rsid w:val="00B17E0A"/>
    <w:pPr>
      <w:numPr>
        <w:numId w:val="2"/>
      </w:numPr>
    </w:pPr>
  </w:style>
  <w:style w:type="numbering" w:customStyle="1" w:styleId="itemization2">
    <w:name w:val="itemization2"/>
    <w:basedOn w:val="KeineListe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Kopfzeile">
    <w:name w:val="header"/>
    <w:basedOn w:val="Standard"/>
    <w:link w:val="KopfzeileZchn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ennummer">
    <w:name w:val="List Number"/>
    <w:basedOn w:val="Standard"/>
    <w:rsid w:val="00B17E0A"/>
    <w:pPr>
      <w:numPr>
        <w:numId w:val="9"/>
      </w:numPr>
    </w:pPr>
  </w:style>
  <w:style w:type="paragraph" w:customStyle="1" w:styleId="numitem">
    <w:name w:val="numitem"/>
    <w:basedOn w:val="Standard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Standard"/>
    <w:rsid w:val="00B17E0A"/>
    <w:pPr>
      <w:ind w:firstLine="0"/>
    </w:pPr>
  </w:style>
  <w:style w:type="paragraph" w:customStyle="1" w:styleId="programcode">
    <w:name w:val="programcode"/>
    <w:basedOn w:val="Standard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Standard"/>
    <w:rsid w:val="00254A95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KeineListe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Standard"/>
    <w:rsid w:val="00B17E0A"/>
    <w:pPr>
      <w:ind w:firstLine="0"/>
      <w:jc w:val="left"/>
    </w:pPr>
    <w:rPr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berschrift2Zchn">
    <w:name w:val="Überschrift 2 Zchn"/>
    <w:basedOn w:val="Absatz-Standardschriftart"/>
    <w:link w:val="berschrift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berschrift3Zchn">
    <w:name w:val="Überschrift 3 Zchn"/>
    <w:basedOn w:val="Absatz-Standardschriftart"/>
    <w:link w:val="berschrift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4Zchn">
    <w:name w:val="Überschrift 4 Zchn"/>
    <w:basedOn w:val="Absatz-Standardschriftart"/>
    <w:link w:val="berschrift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5Zchn">
    <w:name w:val="Überschrift 5 Zchn"/>
    <w:basedOn w:val="Absatz-Standardschriftart"/>
    <w:link w:val="berschrift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6Zchn">
    <w:name w:val="Überschrift 6 Zchn"/>
    <w:basedOn w:val="Absatz-Standardschriftart"/>
    <w:link w:val="berschrift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7Zchn">
    <w:name w:val="Überschrift 7 Zchn"/>
    <w:basedOn w:val="Absatz-Standardschriftart"/>
    <w:link w:val="berschrift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8Zchn">
    <w:name w:val="Überschrift 8 Zchn"/>
    <w:basedOn w:val="Absatz-Standardschriftart"/>
    <w:link w:val="berschrift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berschrift9Zchn">
    <w:name w:val="Überschrift 9 Zchn"/>
    <w:basedOn w:val="Absatz-Standardschriftart"/>
    <w:link w:val="berschrift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Standard"/>
    <w:rsid w:val="00B17E0A"/>
    <w:pPr>
      <w:ind w:firstLine="0"/>
      <w:jc w:val="right"/>
    </w:pPr>
    <w:rPr>
      <w:bCs/>
      <w:sz w:val="18"/>
      <w:szCs w:val="18"/>
    </w:rPr>
  </w:style>
  <w:style w:type="character" w:styleId="Seitenzahl">
    <w:name w:val="page number"/>
    <w:basedOn w:val="Absatz-Standardschriftart"/>
    <w:rsid w:val="00B17E0A"/>
    <w:rPr>
      <w:sz w:val="18"/>
    </w:rPr>
  </w:style>
  <w:style w:type="paragraph" w:customStyle="1" w:styleId="papertitle">
    <w:name w:val="papertitle"/>
    <w:basedOn w:val="Standard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Standard"/>
    <w:next w:val="Standard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bsatz-Standardschriftart"/>
    <w:rsid w:val="00B17E0A"/>
    <w:rPr>
      <w:rFonts w:ascii="Courier" w:hAnsi="Courier"/>
      <w:noProof/>
      <w:lang w:val="en-US"/>
    </w:rPr>
  </w:style>
  <w:style w:type="paragraph" w:styleId="Funotentext">
    <w:name w:val="footnote text"/>
    <w:basedOn w:val="Standard"/>
    <w:link w:val="FunotentextZchn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Sprechblasentext">
    <w:name w:val="Balloon Text"/>
    <w:basedOn w:val="Standard"/>
    <w:link w:val="SprechblasentextZchn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bsatz-Standardschriftar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Textkrper-Zeileneinzug">
    <w:name w:val="Body Text Indent"/>
    <w:basedOn w:val="Standard"/>
    <w:link w:val="Textkrper-ZeileneinzugZchn"/>
    <w:rsid w:val="00ED37FE"/>
    <w:pPr>
      <w:overflowPunct/>
      <w:autoSpaceDE/>
      <w:autoSpaceDN/>
      <w:adjustRightInd/>
      <w:spacing w:line="240" w:lineRule="auto"/>
      <w:ind w:firstLine="360"/>
      <w:textAlignment w:val="auto"/>
    </w:pPr>
    <w:rPr>
      <w:sz w:val="18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D37FE"/>
    <w:rPr>
      <w:rFonts w:ascii="Times New Roman" w:eastAsia="Times New Roman" w:hAnsi="Times New Roman"/>
      <w:sz w:val="18"/>
      <w:szCs w:val="20"/>
      <w:lang w:bidi="ar-SA"/>
    </w:rPr>
  </w:style>
  <w:style w:type="paragraph" w:customStyle="1" w:styleId="ParaIndent">
    <w:name w:val="Para Indent"/>
    <w:basedOn w:val="Standard"/>
    <w:rsid w:val="001D0106"/>
    <w:pPr>
      <w:overflowPunct/>
      <w:autoSpaceDE/>
      <w:autoSpaceDN/>
      <w:adjustRightInd/>
      <w:spacing w:before="60" w:line="240" w:lineRule="auto"/>
      <w:ind w:firstLine="230"/>
      <w:textAlignment w:val="auto"/>
    </w:pPr>
    <w:rPr>
      <w:sz w:val="22"/>
      <w:szCs w:val="24"/>
      <w:lang w:eastAsia="en-US"/>
    </w:rPr>
  </w:style>
  <w:style w:type="paragraph" w:customStyle="1" w:styleId="References">
    <w:name w:val="References"/>
    <w:basedOn w:val="Standard"/>
    <w:rsid w:val="00254A95"/>
    <w:pPr>
      <w:overflowPunct/>
      <w:autoSpaceDE/>
      <w:autoSpaceDN/>
      <w:adjustRightInd/>
      <w:spacing w:after="80" w:line="240" w:lineRule="auto"/>
      <w:ind w:firstLine="0"/>
      <w:jc w:val="left"/>
      <w:textAlignment w:val="auto"/>
    </w:pPr>
    <w:rPr>
      <w:sz w:val="18"/>
      <w:lang w:eastAsia="en-US"/>
    </w:rPr>
  </w:style>
  <w:style w:type="paragraph" w:styleId="StandardWeb">
    <w:name w:val="Normal (Web)"/>
    <w:basedOn w:val="Standard"/>
    <w:uiPriority w:val="99"/>
    <w:unhideWhenUsed/>
    <w:rsid w:val="00651FC8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eastAsia="en-US"/>
    </w:rPr>
  </w:style>
  <w:style w:type="character" w:styleId="HTMLCode">
    <w:name w:val="HTML Code"/>
    <w:basedOn w:val="Absatz-Standardschriftart"/>
    <w:uiPriority w:val="99"/>
    <w:unhideWhenUsed/>
    <w:rsid w:val="00651FC8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B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B2A98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Zitat">
    <w:name w:val="HTML Cite"/>
    <w:basedOn w:val="Absatz-Standardschriftart"/>
    <w:uiPriority w:val="99"/>
    <w:unhideWhenUsed/>
    <w:rsid w:val="004221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Thomas\Desktop\UML%20profile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72BC0-274B-49A1-A591-FF0D031A4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0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description>Formats and macros for Springer Lecture Notes</dc:description>
  <cp:lastModifiedBy>Thomas</cp:lastModifiedBy>
  <cp:revision>308</cp:revision>
  <cp:lastPrinted>2013-09-05T12:13:00Z</cp:lastPrinted>
  <dcterms:created xsi:type="dcterms:W3CDTF">2013-06-17T17:21:00Z</dcterms:created>
  <dcterms:modified xsi:type="dcterms:W3CDTF">2013-10-31T15:48:00Z</dcterms:modified>
</cp:coreProperties>
</file>